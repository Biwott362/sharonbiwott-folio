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633780" w14:textId="77777777" w:rsidR="002D0BA0" w:rsidRDefault="00096506" w:rsidP="002D0BA0">
      <w:r w:rsidRPr="007818D2"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1" layoutInCell="1" allowOverlap="1" wp14:anchorId="5E694E83" wp14:editId="12FDDE60">
                <wp:simplePos x="0" y="0"/>
                <wp:positionH relativeFrom="page">
                  <wp:posOffset>2461260</wp:posOffset>
                </wp:positionH>
                <wp:positionV relativeFrom="margin">
                  <wp:posOffset>3177540</wp:posOffset>
                </wp:positionV>
                <wp:extent cx="4747260" cy="3634740"/>
                <wp:effectExtent l="0" t="0" r="0" b="381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7260" cy="36347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185687" w14:textId="592B456F" w:rsidR="00096506" w:rsidRDefault="00B84052" w:rsidP="00F64E96">
                            <w:pPr>
                              <w:pStyle w:val="Heading1Left"/>
                            </w:pPr>
                            <w:r w:rsidRPr="00B84052">
                              <w:t>Professional Experience</w:t>
                            </w:r>
                          </w:p>
                          <w:p w14:paraId="352F9CF3" w14:textId="1E627E8D" w:rsidR="002A12D2" w:rsidRPr="000A5EA2" w:rsidRDefault="002A12D2" w:rsidP="002A12D2">
                            <w:pPr>
                              <w:pStyle w:val="Heading2"/>
                            </w:pPr>
                            <w:r>
                              <w:t>Front-End Engineer</w:t>
                            </w:r>
                            <w:r w:rsidRPr="00F64E96">
                              <w:t xml:space="preserve">, </w:t>
                            </w:r>
                            <w:proofErr w:type="spellStart"/>
                            <w:r>
                              <w:t>MindScape</w:t>
                            </w:r>
                            <w:proofErr w:type="spellEnd"/>
                            <w:r>
                              <w:t xml:space="preserve"> Health</w:t>
                            </w:r>
                          </w:p>
                          <w:p w14:paraId="159D031A" w14:textId="6730F6DC" w:rsidR="002A12D2" w:rsidRPr="00F64E96" w:rsidRDefault="002A12D2" w:rsidP="002A12D2">
                            <w:pPr>
                              <w:pStyle w:val="ListBullet"/>
                            </w:pPr>
                            <w:r w:rsidRPr="002A12D2">
                              <w:t>Developed responsive, user-friendly interfaces for a mental health platform serving users across Kenya and beyond.</w:t>
                            </w:r>
                          </w:p>
                          <w:p w14:paraId="3AD6A2D6" w14:textId="7BC5FE34" w:rsidR="002A12D2" w:rsidRDefault="002A12D2" w:rsidP="002A12D2">
                            <w:pPr>
                              <w:pStyle w:val="ListBullet"/>
                            </w:pPr>
                            <w:r w:rsidRPr="002A12D2">
                              <w:t>Contributed to AI-powered personalization features to tailor mental health support to individual needs.</w:t>
                            </w:r>
                          </w:p>
                          <w:p w14:paraId="3252CBCC" w14:textId="77777777" w:rsidR="002A12D2" w:rsidRDefault="002A12D2" w:rsidP="002A12D2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360"/>
                            </w:pPr>
                          </w:p>
                          <w:p w14:paraId="4DBC5C66" w14:textId="5F0F6CD1" w:rsidR="00096506" w:rsidRPr="000A5EA2" w:rsidRDefault="00F64E96" w:rsidP="000A5EA2">
                            <w:pPr>
                              <w:pStyle w:val="Heading2"/>
                            </w:pPr>
                            <w:r w:rsidRPr="00F64E96">
                              <w:t>Co-Lead, Google Developer Student Club (GDSC)</w:t>
                            </w:r>
                          </w:p>
                          <w:p w14:paraId="4E318980" w14:textId="4FBF2007" w:rsidR="00096506" w:rsidRPr="000A5EA2" w:rsidRDefault="00F64E96" w:rsidP="000A5EA2">
                            <w:pPr>
                              <w:pStyle w:val="Heading3"/>
                            </w:pPr>
                            <w:r w:rsidRPr="00F64E96">
                              <w:t xml:space="preserve">University of Embu | 2024 – </w:t>
                            </w:r>
                            <w:r>
                              <w:t>2025</w:t>
                            </w:r>
                          </w:p>
                          <w:p w14:paraId="56DF84DE" w14:textId="13E35497" w:rsidR="00F64E96" w:rsidRPr="00F64E96" w:rsidRDefault="00F64E96" w:rsidP="00F64E96">
                            <w:pPr>
                              <w:pStyle w:val="ListBullet"/>
                            </w:pPr>
                            <w:r w:rsidRPr="00F64E96">
                              <w:t xml:space="preserve"> Led workshops and peer sessions to introduce students to software development tools like Git, Firebase, and React.</w:t>
                            </w:r>
                          </w:p>
                          <w:p w14:paraId="57F91CD4" w14:textId="5187D4C0" w:rsidR="00F64E96" w:rsidRPr="00F64E96" w:rsidRDefault="00F64E96" w:rsidP="00F64E96">
                            <w:pPr>
                              <w:pStyle w:val="ListBullet"/>
                            </w:pPr>
                            <w:r w:rsidRPr="00F64E96">
                              <w:t>Coordinated collaboration among tech teams, helping organize university-wide tech events and hackathons.</w:t>
                            </w:r>
                          </w:p>
                          <w:p w14:paraId="0E1099C0" w14:textId="5589BDF7" w:rsidR="00B84052" w:rsidRPr="00B84052" w:rsidRDefault="00F64E96" w:rsidP="00A90597">
                            <w:pPr>
                              <w:pStyle w:val="ListBullet"/>
                            </w:pPr>
                            <w:r w:rsidRPr="00F64E96">
                              <w:t>Mentored new club members on project development, documentation, and agile teamwork.</w:t>
                            </w:r>
                          </w:p>
                          <w:p w14:paraId="741CD698" w14:textId="723C7957" w:rsidR="00096506" w:rsidRPr="00B84052" w:rsidRDefault="00096506" w:rsidP="00F64E96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7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694E8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93.8pt;margin-top:250.2pt;width:373.8pt;height:286.2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" filled="f" stroked="f">
                <v:textbox>
                  <w:txbxContent>
                    <w:p w14:paraId="71185687" w14:textId="592B456F" w:rsidR="00096506" w:rsidRDefault="00B84052" w:rsidP="00F64E96">
                      <w:pPr>
                        <w:pStyle w:val="Heading1Left"/>
                      </w:pPr>
                      <w:r w:rsidRPr="00B84052">
                        <w:t>Professional Experience</w:t>
                      </w:r>
                    </w:p>
                    <w:p w14:paraId="352F9CF3" w14:textId="1E627E8D" w:rsidR="002A12D2" w:rsidRPr="000A5EA2" w:rsidRDefault="002A12D2" w:rsidP="002A12D2">
                      <w:pPr>
                        <w:pStyle w:val="Heading2"/>
                      </w:pPr>
                      <w:r>
                        <w:t>Front-End Engineer</w:t>
                      </w:r>
                      <w:r w:rsidRPr="00F64E96">
                        <w:t xml:space="preserve">, </w:t>
                      </w:r>
                      <w:proofErr w:type="spellStart"/>
                      <w:r>
                        <w:t>MindScape</w:t>
                      </w:r>
                      <w:proofErr w:type="spellEnd"/>
                      <w:r>
                        <w:t xml:space="preserve"> Health</w:t>
                      </w:r>
                    </w:p>
                    <w:p w14:paraId="159D031A" w14:textId="6730F6DC" w:rsidR="002A12D2" w:rsidRPr="00F64E96" w:rsidRDefault="002A12D2" w:rsidP="002A12D2">
                      <w:pPr>
                        <w:pStyle w:val="ListBullet"/>
                      </w:pPr>
                      <w:r w:rsidRPr="002A12D2">
                        <w:t>Developed responsive, user-friendly interfaces for a mental health platform serving users across Kenya and beyond.</w:t>
                      </w:r>
                    </w:p>
                    <w:p w14:paraId="3AD6A2D6" w14:textId="7BC5FE34" w:rsidR="002A12D2" w:rsidRDefault="002A12D2" w:rsidP="002A12D2">
                      <w:pPr>
                        <w:pStyle w:val="ListBullet"/>
                      </w:pPr>
                      <w:r w:rsidRPr="002A12D2">
                        <w:t>Contributed to AI-powered personalization features to tailor mental health support to individual needs.</w:t>
                      </w:r>
                    </w:p>
                    <w:p w14:paraId="3252CBCC" w14:textId="77777777" w:rsidR="002A12D2" w:rsidRDefault="002A12D2" w:rsidP="002A12D2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360"/>
                      </w:pPr>
                    </w:p>
                    <w:p w14:paraId="4DBC5C66" w14:textId="5F0F6CD1" w:rsidR="00096506" w:rsidRPr="000A5EA2" w:rsidRDefault="00F64E96" w:rsidP="000A5EA2">
                      <w:pPr>
                        <w:pStyle w:val="Heading2"/>
                      </w:pPr>
                      <w:r w:rsidRPr="00F64E96">
                        <w:t>Co-Lead, Google Developer Student Club (GDSC)</w:t>
                      </w:r>
                    </w:p>
                    <w:p w14:paraId="4E318980" w14:textId="4FBF2007" w:rsidR="00096506" w:rsidRPr="000A5EA2" w:rsidRDefault="00F64E96" w:rsidP="000A5EA2">
                      <w:pPr>
                        <w:pStyle w:val="Heading3"/>
                      </w:pPr>
                      <w:r w:rsidRPr="00F64E96">
                        <w:t xml:space="preserve">University of Embu | 2024 – </w:t>
                      </w:r>
                      <w:r>
                        <w:t>2025</w:t>
                      </w:r>
                    </w:p>
                    <w:p w14:paraId="56DF84DE" w14:textId="13E35497" w:rsidR="00F64E96" w:rsidRPr="00F64E96" w:rsidRDefault="00F64E96" w:rsidP="00F64E96">
                      <w:pPr>
                        <w:pStyle w:val="ListBullet"/>
                      </w:pPr>
                      <w:r w:rsidRPr="00F64E96">
                        <w:t xml:space="preserve"> Led workshops and peer sessions to introduce students to software development tools like Git, Firebase, and React.</w:t>
                      </w:r>
                    </w:p>
                    <w:p w14:paraId="57F91CD4" w14:textId="5187D4C0" w:rsidR="00F64E96" w:rsidRPr="00F64E96" w:rsidRDefault="00F64E96" w:rsidP="00F64E96">
                      <w:pPr>
                        <w:pStyle w:val="ListBullet"/>
                      </w:pPr>
                      <w:r w:rsidRPr="00F64E96">
                        <w:t>Coordinated collaboration among tech teams, helping organize university-wide tech events and hackathons.</w:t>
                      </w:r>
                    </w:p>
                    <w:p w14:paraId="0E1099C0" w14:textId="5589BDF7" w:rsidR="00B84052" w:rsidRPr="00B84052" w:rsidRDefault="00F64E96" w:rsidP="00A90597">
                      <w:pPr>
                        <w:pStyle w:val="ListBullet"/>
                      </w:pPr>
                      <w:r w:rsidRPr="00F64E96">
                        <w:t>Mentored new club members on project development, documentation, and agile teamwork.</w:t>
                      </w:r>
                    </w:p>
                    <w:p w14:paraId="741CD698" w14:textId="723C7957" w:rsidR="00096506" w:rsidRPr="00B84052" w:rsidRDefault="00096506" w:rsidP="00F64E96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720"/>
                      </w:pPr>
                    </w:p>
                  </w:txbxContent>
                </v:textbox>
                <w10:wrap type="square" anchorx="page" anchory="margin"/>
                <w10:anchorlock/>
              </v:shape>
            </w:pict>
          </mc:Fallback>
        </mc:AlternateContent>
      </w:r>
      <w:r w:rsidRPr="007818D2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1" layoutInCell="1" allowOverlap="1" wp14:anchorId="5E0505DE" wp14:editId="059ECB82">
                <wp:simplePos x="0" y="0"/>
                <wp:positionH relativeFrom="margin">
                  <wp:posOffset>2133600</wp:posOffset>
                </wp:positionH>
                <wp:positionV relativeFrom="margin">
                  <wp:posOffset>6766560</wp:posOffset>
                </wp:positionV>
                <wp:extent cx="4706620" cy="2957195"/>
                <wp:effectExtent l="0" t="0" r="0" b="0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6620" cy="29571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4E9453" w14:textId="77777777" w:rsidR="00096506" w:rsidRPr="00B84052" w:rsidRDefault="00B84052" w:rsidP="003504AC">
                            <w:pPr>
                              <w:pStyle w:val="Heading1"/>
                              <w:jc w:val="left"/>
                            </w:pPr>
                            <w:r w:rsidRPr="00B84052">
                              <w:t>Education</w:t>
                            </w:r>
                          </w:p>
                          <w:p w14:paraId="7B9D2D62" w14:textId="77777777" w:rsidR="00096506" w:rsidRPr="00B84052" w:rsidRDefault="00096506" w:rsidP="003504AC">
                            <w:pPr>
                              <w:pStyle w:val="Smallspace"/>
                              <w:jc w:val="center"/>
                            </w:pPr>
                          </w:p>
                          <w:p w14:paraId="57E304C2" w14:textId="1FF494BC" w:rsidR="00096506" w:rsidRPr="003504AC" w:rsidRDefault="003504AC" w:rsidP="003504AC">
                            <w:pPr>
                              <w:pStyle w:val="Normalright"/>
                              <w:jc w:val="left"/>
                              <w:rPr>
                                <w:b/>
                                <w:bCs/>
                              </w:rPr>
                            </w:pPr>
                            <w:r w:rsidRPr="003504AC">
                              <w:rPr>
                                <w:b/>
                                <w:bCs/>
                              </w:rPr>
                              <w:t xml:space="preserve">Bachelor of Science </w:t>
                            </w:r>
                            <w:r>
                              <w:rPr>
                                <w:b/>
                                <w:bCs/>
                              </w:rPr>
                              <w:t>i</w:t>
                            </w:r>
                            <w:r w:rsidRPr="003504AC">
                              <w:rPr>
                                <w:b/>
                                <w:bCs/>
                              </w:rPr>
                              <w:t>n Computer Science</w:t>
                            </w:r>
                          </w:p>
                          <w:p w14:paraId="3B3A5F91" w14:textId="0812EC48" w:rsidR="00096506" w:rsidRDefault="003504AC" w:rsidP="003504AC">
                            <w:pPr>
                              <w:pStyle w:val="Normalright"/>
                              <w:jc w:val="left"/>
                            </w:pPr>
                            <w:r>
                              <w:t>University Of Embu – (202</w:t>
                            </w:r>
                            <w:r w:rsidR="00A069A9">
                              <w:t>3</w:t>
                            </w:r>
                            <w:r>
                              <w:t xml:space="preserve"> -Present)</w:t>
                            </w:r>
                          </w:p>
                          <w:p w14:paraId="6A3C9B0B" w14:textId="3214F7AD" w:rsidR="0017470A" w:rsidRDefault="003504AC" w:rsidP="0017470A">
                            <w:pPr>
                              <w:pStyle w:val="Normalright"/>
                              <w:jc w:val="left"/>
                            </w:pPr>
                            <w:r w:rsidRPr="003504AC">
                              <w:rPr>
                                <w:i/>
                                <w:iCs/>
                              </w:rPr>
                              <w:t>Relevant Coursework:</w:t>
                            </w:r>
                            <w:r w:rsidRPr="003504AC">
                              <w:t xml:space="preserve"> Software</w:t>
                            </w:r>
                            <w:r w:rsidR="00C0063E">
                              <w:t xml:space="preserve"> </w:t>
                            </w:r>
                            <w:r w:rsidRPr="003504AC">
                              <w:t>Engineering, Data Structures &amp; Algorithms, Web Development, Artificial Intelligence, Machine Learning, Database Systems, and Computer Networks</w:t>
                            </w:r>
                          </w:p>
                          <w:p w14:paraId="1FB4BA69" w14:textId="77777777" w:rsidR="005E18CC" w:rsidRPr="003504AC" w:rsidRDefault="005E18CC" w:rsidP="0017470A">
                            <w:pPr>
                              <w:pStyle w:val="Normalright"/>
                              <w:jc w:val="left"/>
                            </w:pPr>
                          </w:p>
                          <w:p w14:paraId="27584328" w14:textId="5CB5C777" w:rsidR="00096506" w:rsidRPr="00A069A9" w:rsidRDefault="00A069A9" w:rsidP="00A069A9">
                            <w:pPr>
                              <w:pStyle w:val="Normalright"/>
                              <w:jc w:val="left"/>
                              <w:rPr>
                                <w:b/>
                                <w:bCs/>
                              </w:rPr>
                            </w:pPr>
                            <w:r w:rsidRPr="00A069A9">
                              <w:rPr>
                                <w:b/>
                                <w:bCs/>
                              </w:rPr>
                              <w:t xml:space="preserve">Ai Career Essentials </w:t>
                            </w:r>
                          </w:p>
                          <w:p w14:paraId="00151E24" w14:textId="14837138" w:rsidR="00096506" w:rsidRDefault="000A391A" w:rsidP="000A391A">
                            <w:pPr>
                              <w:pStyle w:val="Normalright"/>
                              <w:jc w:val="both"/>
                            </w:pPr>
                            <w:r>
                              <w:t>ALX, Africa --- (2023-2024)</w:t>
                            </w:r>
                          </w:p>
                          <w:p w14:paraId="6D02FF9D" w14:textId="32C0D1B6" w:rsidR="000A391A" w:rsidRDefault="000A391A" w:rsidP="000A391A">
                            <w:pPr>
                              <w:pStyle w:val="Normalright"/>
                              <w:numPr>
                                <w:ilvl w:val="0"/>
                                <w:numId w:val="10"/>
                              </w:numPr>
                              <w:jc w:val="both"/>
                            </w:pPr>
                            <w:r w:rsidRPr="000A391A">
                              <w:t>Gained foundational knowledge in artificial intelligence, including machine learning, data handling, and responsible AI practices.</w:t>
                            </w:r>
                          </w:p>
                          <w:p w14:paraId="1C96A940" w14:textId="77777777" w:rsidR="005E18CC" w:rsidRDefault="005E18CC" w:rsidP="005E18CC">
                            <w:pPr>
                              <w:pStyle w:val="Normalright"/>
                              <w:jc w:val="both"/>
                            </w:pPr>
                          </w:p>
                          <w:p w14:paraId="46F6098B" w14:textId="77777777" w:rsidR="000A391A" w:rsidRDefault="000A391A" w:rsidP="000A391A">
                            <w:pPr>
                              <w:pStyle w:val="Normalright"/>
                              <w:ind w:left="720"/>
                              <w:jc w:val="both"/>
                            </w:pPr>
                          </w:p>
                          <w:p w14:paraId="0AE1C610" w14:textId="77777777" w:rsidR="000A391A" w:rsidRDefault="000A391A" w:rsidP="000A391A">
                            <w:pPr>
                              <w:pStyle w:val="Normalright"/>
                              <w:ind w:left="720"/>
                              <w:jc w:val="both"/>
                            </w:pPr>
                          </w:p>
                          <w:p w14:paraId="0A724460" w14:textId="77777777" w:rsidR="000A391A" w:rsidRPr="00B84052" w:rsidRDefault="000A391A" w:rsidP="000A391A">
                            <w:pPr>
                              <w:pStyle w:val="Normalright"/>
                              <w:jc w:val="both"/>
                            </w:pPr>
                          </w:p>
                          <w:p w14:paraId="4531FEEE" w14:textId="18B36008" w:rsidR="00096506" w:rsidRPr="00B84052" w:rsidRDefault="00096506" w:rsidP="003504AC">
                            <w:pPr>
                              <w:pStyle w:val="Normalright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505DE" id="Text Box 6" o:spid="_x0000_s1027" type="#_x0000_t202" style="position:absolute;left:0;text-align:left;margin-left:168pt;margin-top:532.8pt;width:370.6pt;height:232.8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" filled="f" stroked="f">
                <v:textbox>
                  <w:txbxContent>
                    <w:p w14:paraId="624E9453" w14:textId="77777777" w:rsidR="00096506" w:rsidRPr="00B84052" w:rsidRDefault="00B84052" w:rsidP="003504AC">
                      <w:pPr>
                        <w:pStyle w:val="Heading1"/>
                        <w:jc w:val="left"/>
                      </w:pPr>
                      <w:r w:rsidRPr="00B84052">
                        <w:t>Education</w:t>
                      </w:r>
                    </w:p>
                    <w:p w14:paraId="7B9D2D62" w14:textId="77777777" w:rsidR="00096506" w:rsidRPr="00B84052" w:rsidRDefault="00096506" w:rsidP="003504AC">
                      <w:pPr>
                        <w:pStyle w:val="Smallspace"/>
                        <w:jc w:val="center"/>
                      </w:pPr>
                    </w:p>
                    <w:p w14:paraId="57E304C2" w14:textId="1FF494BC" w:rsidR="00096506" w:rsidRPr="003504AC" w:rsidRDefault="003504AC" w:rsidP="003504AC">
                      <w:pPr>
                        <w:pStyle w:val="Normalright"/>
                        <w:jc w:val="left"/>
                        <w:rPr>
                          <w:b/>
                          <w:bCs/>
                        </w:rPr>
                      </w:pPr>
                      <w:r w:rsidRPr="003504AC">
                        <w:rPr>
                          <w:b/>
                          <w:bCs/>
                        </w:rPr>
                        <w:t xml:space="preserve">Bachelor of Science </w:t>
                      </w:r>
                      <w:r>
                        <w:rPr>
                          <w:b/>
                          <w:bCs/>
                        </w:rPr>
                        <w:t>i</w:t>
                      </w:r>
                      <w:r w:rsidRPr="003504AC">
                        <w:rPr>
                          <w:b/>
                          <w:bCs/>
                        </w:rPr>
                        <w:t>n Computer Science</w:t>
                      </w:r>
                    </w:p>
                    <w:p w14:paraId="3B3A5F91" w14:textId="0812EC48" w:rsidR="00096506" w:rsidRDefault="003504AC" w:rsidP="003504AC">
                      <w:pPr>
                        <w:pStyle w:val="Normalright"/>
                        <w:jc w:val="left"/>
                      </w:pPr>
                      <w:r>
                        <w:t>University Of Embu – (202</w:t>
                      </w:r>
                      <w:r w:rsidR="00A069A9">
                        <w:t>3</w:t>
                      </w:r>
                      <w:r>
                        <w:t xml:space="preserve"> -Present)</w:t>
                      </w:r>
                    </w:p>
                    <w:p w14:paraId="6A3C9B0B" w14:textId="3214F7AD" w:rsidR="0017470A" w:rsidRDefault="003504AC" w:rsidP="0017470A">
                      <w:pPr>
                        <w:pStyle w:val="Normalright"/>
                        <w:jc w:val="left"/>
                      </w:pPr>
                      <w:r w:rsidRPr="003504AC">
                        <w:rPr>
                          <w:i/>
                          <w:iCs/>
                        </w:rPr>
                        <w:t>Relevant Coursework:</w:t>
                      </w:r>
                      <w:r w:rsidRPr="003504AC">
                        <w:t xml:space="preserve"> Software</w:t>
                      </w:r>
                      <w:r w:rsidR="00C0063E">
                        <w:t xml:space="preserve"> </w:t>
                      </w:r>
                      <w:r w:rsidRPr="003504AC">
                        <w:t>Engineering, Data Structures &amp; Algorithms, Web Development, Artificial Intelligence, Machine Learning, Database Systems, and Computer Networks</w:t>
                      </w:r>
                    </w:p>
                    <w:p w14:paraId="1FB4BA69" w14:textId="77777777" w:rsidR="005E18CC" w:rsidRPr="003504AC" w:rsidRDefault="005E18CC" w:rsidP="0017470A">
                      <w:pPr>
                        <w:pStyle w:val="Normalright"/>
                        <w:jc w:val="left"/>
                      </w:pPr>
                    </w:p>
                    <w:p w14:paraId="27584328" w14:textId="5CB5C777" w:rsidR="00096506" w:rsidRPr="00A069A9" w:rsidRDefault="00A069A9" w:rsidP="00A069A9">
                      <w:pPr>
                        <w:pStyle w:val="Normalright"/>
                        <w:jc w:val="left"/>
                        <w:rPr>
                          <w:b/>
                          <w:bCs/>
                        </w:rPr>
                      </w:pPr>
                      <w:r w:rsidRPr="00A069A9">
                        <w:rPr>
                          <w:b/>
                          <w:bCs/>
                        </w:rPr>
                        <w:t xml:space="preserve">Ai Career Essentials </w:t>
                      </w:r>
                    </w:p>
                    <w:p w14:paraId="00151E24" w14:textId="14837138" w:rsidR="00096506" w:rsidRDefault="000A391A" w:rsidP="000A391A">
                      <w:pPr>
                        <w:pStyle w:val="Normalright"/>
                        <w:jc w:val="both"/>
                      </w:pPr>
                      <w:r>
                        <w:t>ALX, Africa --- (2023-2024)</w:t>
                      </w:r>
                    </w:p>
                    <w:p w14:paraId="6D02FF9D" w14:textId="32C0D1B6" w:rsidR="000A391A" w:rsidRDefault="000A391A" w:rsidP="000A391A">
                      <w:pPr>
                        <w:pStyle w:val="Normalright"/>
                        <w:numPr>
                          <w:ilvl w:val="0"/>
                          <w:numId w:val="10"/>
                        </w:numPr>
                        <w:jc w:val="both"/>
                      </w:pPr>
                      <w:r w:rsidRPr="000A391A">
                        <w:t>Gained foundational knowledge in artificial intelligence, including machine learning, data handling, and responsible AI practices.</w:t>
                      </w:r>
                    </w:p>
                    <w:p w14:paraId="1C96A940" w14:textId="77777777" w:rsidR="005E18CC" w:rsidRDefault="005E18CC" w:rsidP="005E18CC">
                      <w:pPr>
                        <w:pStyle w:val="Normalright"/>
                        <w:jc w:val="both"/>
                      </w:pPr>
                    </w:p>
                    <w:p w14:paraId="46F6098B" w14:textId="77777777" w:rsidR="000A391A" w:rsidRDefault="000A391A" w:rsidP="000A391A">
                      <w:pPr>
                        <w:pStyle w:val="Normalright"/>
                        <w:ind w:left="720"/>
                        <w:jc w:val="both"/>
                      </w:pPr>
                    </w:p>
                    <w:p w14:paraId="0AE1C610" w14:textId="77777777" w:rsidR="000A391A" w:rsidRDefault="000A391A" w:rsidP="000A391A">
                      <w:pPr>
                        <w:pStyle w:val="Normalright"/>
                        <w:ind w:left="720"/>
                        <w:jc w:val="both"/>
                      </w:pPr>
                    </w:p>
                    <w:p w14:paraId="0A724460" w14:textId="77777777" w:rsidR="000A391A" w:rsidRPr="00B84052" w:rsidRDefault="000A391A" w:rsidP="000A391A">
                      <w:pPr>
                        <w:pStyle w:val="Normalright"/>
                        <w:jc w:val="both"/>
                      </w:pPr>
                    </w:p>
                    <w:p w14:paraId="4531FEEE" w14:textId="18B36008" w:rsidR="00096506" w:rsidRPr="00B84052" w:rsidRDefault="00096506" w:rsidP="003504AC">
                      <w:pPr>
                        <w:pStyle w:val="Normalright"/>
                        <w:jc w:val="center"/>
                      </w:pPr>
                    </w:p>
                  </w:txbxContent>
                </v:textbox>
                <w10:wrap type="square" anchorx="margin" anchory="margin"/>
                <w10:anchorlock/>
              </v:shape>
            </w:pict>
          </mc:Fallback>
        </mc:AlternateContent>
      </w:r>
      <w:r w:rsidRPr="007818D2"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1" layoutInCell="1" allowOverlap="1" wp14:anchorId="15E2157B" wp14:editId="60EE3F09">
                <wp:simplePos x="0" y="0"/>
                <wp:positionH relativeFrom="page">
                  <wp:align>left</wp:align>
                </wp:positionH>
                <wp:positionV relativeFrom="page">
                  <wp:posOffset>3355340</wp:posOffset>
                </wp:positionV>
                <wp:extent cx="2194560" cy="2003425"/>
                <wp:effectExtent l="0" t="0" r="0" b="0"/>
                <wp:wrapSquare wrapText="bothSides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4560" cy="200372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565F74" w14:textId="32A43720" w:rsidR="00096506" w:rsidRPr="00B84052" w:rsidRDefault="00B84052" w:rsidP="00DB0E05">
                            <w:pPr>
                              <w:pStyle w:val="Heading1"/>
                            </w:pPr>
                            <w:r w:rsidRPr="00B84052">
                              <w:t>Skills</w:t>
                            </w:r>
                            <w:r w:rsidR="00DB0E05">
                              <w:t>(Soft)</w:t>
                            </w:r>
                          </w:p>
                          <w:p w14:paraId="4898DDDA" w14:textId="77777777" w:rsidR="00096506" w:rsidRPr="00B84052" w:rsidRDefault="00096506" w:rsidP="00DB0E05">
                            <w:pPr>
                              <w:pStyle w:val="Smallspace"/>
                            </w:pPr>
                          </w:p>
                          <w:p w14:paraId="2FCD967C" w14:textId="7D12F2E1" w:rsidR="00DB0E05" w:rsidRDefault="00DB0E05" w:rsidP="00DB0E05">
                            <w:pPr>
                              <w:pStyle w:val="Normalright"/>
                            </w:pPr>
                            <w:r w:rsidRPr="005E18CC">
                              <w:t>Time &amp; Priority Management</w:t>
                            </w:r>
                            <w:r>
                              <w:t>.</w:t>
                            </w:r>
                          </w:p>
                          <w:p w14:paraId="7BAEE68E" w14:textId="7FCFC41A" w:rsidR="00DB0E05" w:rsidRDefault="00DB0E05" w:rsidP="00DB0E05">
                            <w:pPr>
                              <w:pStyle w:val="Normalright"/>
                            </w:pPr>
                            <w:r w:rsidRPr="005E18CC">
                              <w:t>Effective Communication</w:t>
                            </w:r>
                          </w:p>
                          <w:p w14:paraId="6AE8E10C" w14:textId="77777777" w:rsidR="00DB0E05" w:rsidRDefault="00DB0E05" w:rsidP="00DB0E05">
                            <w:pPr>
                              <w:pStyle w:val="Normalright"/>
                            </w:pPr>
                            <w:r w:rsidRPr="005E18CC">
                              <w:t>Adaptability in Fast-Paced Environments</w:t>
                            </w:r>
                          </w:p>
                          <w:p w14:paraId="52723C53" w14:textId="0D061A73" w:rsidR="00DB0E05" w:rsidRDefault="00DB0E05" w:rsidP="00DB0E05">
                            <w:pPr>
                              <w:pStyle w:val="Normalright"/>
                            </w:pPr>
                            <w:r w:rsidRPr="005E18CC">
                              <w:t>Tea</w:t>
                            </w:r>
                            <w:r>
                              <w:t xml:space="preserve">m </w:t>
                            </w:r>
                            <w:r w:rsidRPr="005E18CC">
                              <w:t>Collaboration</w:t>
                            </w:r>
                            <w:r w:rsidRPr="005E18CC">
                              <w:br/>
                              <w:t>Critical Thinking</w:t>
                            </w:r>
                          </w:p>
                          <w:p w14:paraId="14DA7A3E" w14:textId="1C906402" w:rsidR="00DB0E05" w:rsidRDefault="00DB0E05" w:rsidP="00DB0E05">
                            <w:pPr>
                              <w:pStyle w:val="Normalright"/>
                            </w:pPr>
                            <w:r w:rsidRPr="005E18CC">
                              <w:t>Problem Solving</w:t>
                            </w:r>
                          </w:p>
                          <w:p w14:paraId="66629993" w14:textId="6FE95529" w:rsidR="00096506" w:rsidRPr="00B84052" w:rsidRDefault="005E18CC" w:rsidP="00DB0E05">
                            <w:pPr>
                              <w:pStyle w:val="Normalright"/>
                            </w:pPr>
                            <w:r w:rsidRPr="005E18CC"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2157B" id="Text Box 11" o:spid="_x0000_s1028" type="#_x0000_t202" style="position:absolute;left:0;text-align:left;margin-left:0;margin-top:264.2pt;width:172.8pt;height:157.75pt;z-index:251701248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" filled="f" stroked="f">
                <v:textbox>
                  <w:txbxContent>
                    <w:p w14:paraId="6C565F74" w14:textId="32A43720" w:rsidR="00096506" w:rsidRPr="00B84052" w:rsidRDefault="00B84052" w:rsidP="00DB0E05">
                      <w:pPr>
                        <w:pStyle w:val="Heading1"/>
                      </w:pPr>
                      <w:r w:rsidRPr="00B84052">
                        <w:t>Skills</w:t>
                      </w:r>
                      <w:r w:rsidR="00DB0E05">
                        <w:t>(Soft)</w:t>
                      </w:r>
                    </w:p>
                    <w:p w14:paraId="4898DDDA" w14:textId="77777777" w:rsidR="00096506" w:rsidRPr="00B84052" w:rsidRDefault="00096506" w:rsidP="00DB0E05">
                      <w:pPr>
                        <w:pStyle w:val="Smallspace"/>
                      </w:pPr>
                    </w:p>
                    <w:p w14:paraId="2FCD967C" w14:textId="7D12F2E1" w:rsidR="00DB0E05" w:rsidRDefault="00DB0E05" w:rsidP="00DB0E05">
                      <w:pPr>
                        <w:pStyle w:val="Normalright"/>
                      </w:pPr>
                      <w:r w:rsidRPr="005E18CC">
                        <w:t>Time &amp; Priority Management</w:t>
                      </w:r>
                      <w:r>
                        <w:t>.</w:t>
                      </w:r>
                    </w:p>
                    <w:p w14:paraId="7BAEE68E" w14:textId="7FCFC41A" w:rsidR="00DB0E05" w:rsidRDefault="00DB0E05" w:rsidP="00DB0E05">
                      <w:pPr>
                        <w:pStyle w:val="Normalright"/>
                      </w:pPr>
                      <w:r w:rsidRPr="005E18CC">
                        <w:t>Effective Communication</w:t>
                      </w:r>
                    </w:p>
                    <w:p w14:paraId="6AE8E10C" w14:textId="77777777" w:rsidR="00DB0E05" w:rsidRDefault="00DB0E05" w:rsidP="00DB0E05">
                      <w:pPr>
                        <w:pStyle w:val="Normalright"/>
                      </w:pPr>
                      <w:r w:rsidRPr="005E18CC">
                        <w:t>Adaptability in Fast-Paced Environments</w:t>
                      </w:r>
                    </w:p>
                    <w:p w14:paraId="52723C53" w14:textId="0D061A73" w:rsidR="00DB0E05" w:rsidRDefault="00DB0E05" w:rsidP="00DB0E05">
                      <w:pPr>
                        <w:pStyle w:val="Normalright"/>
                      </w:pPr>
                      <w:r w:rsidRPr="005E18CC">
                        <w:t>Tea</w:t>
                      </w:r>
                      <w:r>
                        <w:t xml:space="preserve">m </w:t>
                      </w:r>
                      <w:r w:rsidRPr="005E18CC">
                        <w:t>Collaboration</w:t>
                      </w:r>
                      <w:r w:rsidRPr="005E18CC">
                        <w:br/>
                        <w:t>Critical Thinking</w:t>
                      </w:r>
                    </w:p>
                    <w:p w14:paraId="14DA7A3E" w14:textId="1C906402" w:rsidR="00DB0E05" w:rsidRDefault="00DB0E05" w:rsidP="00DB0E05">
                      <w:pPr>
                        <w:pStyle w:val="Normalright"/>
                      </w:pPr>
                      <w:r w:rsidRPr="005E18CC">
                        <w:t>Problem Solving</w:t>
                      </w:r>
                    </w:p>
                    <w:p w14:paraId="66629993" w14:textId="6FE95529" w:rsidR="00096506" w:rsidRPr="00B84052" w:rsidRDefault="005E18CC" w:rsidP="00DB0E05">
                      <w:pPr>
                        <w:pStyle w:val="Normalright"/>
                      </w:pPr>
                      <w:r w:rsidRPr="005E18CC">
                        <w:br/>
                      </w:r>
                    </w:p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  <w:r w:rsidRPr="007818D2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1" layoutInCell="1" allowOverlap="1" wp14:anchorId="587A58AC" wp14:editId="1563F847">
                <wp:simplePos x="0" y="0"/>
                <wp:positionH relativeFrom="page">
                  <wp:align>left</wp:align>
                </wp:positionH>
                <wp:positionV relativeFrom="page">
                  <wp:posOffset>7593330</wp:posOffset>
                </wp:positionV>
                <wp:extent cx="2146300" cy="2154555"/>
                <wp:effectExtent l="0" t="0" r="0" b="0"/>
                <wp:wrapSquare wrapText="bothSides"/>
                <wp:docPr id="199" name="Text Box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6300" cy="215480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836C48" w14:textId="3F123605" w:rsidR="00096506" w:rsidRPr="00B84052" w:rsidRDefault="00A90597" w:rsidP="00B84052">
                            <w:pPr>
                              <w:pStyle w:val="Heading1"/>
                            </w:pPr>
                            <w:r>
                              <w:t>References</w:t>
                            </w:r>
                          </w:p>
                          <w:p w14:paraId="35DE00D1" w14:textId="77777777" w:rsidR="00096506" w:rsidRPr="00B84052" w:rsidRDefault="00096506" w:rsidP="00B84052">
                            <w:pPr>
                              <w:pStyle w:val="Smallspace"/>
                            </w:pPr>
                          </w:p>
                          <w:p w14:paraId="20D212BE" w14:textId="5474C03E" w:rsidR="00096506" w:rsidRDefault="00A90597" w:rsidP="00B84052">
                            <w:pPr>
                              <w:pStyle w:val="Normalright"/>
                              <w:rPr>
                                <w:rStyle w:val="Emphasis"/>
                              </w:rPr>
                            </w:pPr>
                            <w:r>
                              <w:rPr>
                                <w:rStyle w:val="Emphasis"/>
                              </w:rPr>
                              <w:t>University Of Embu</w:t>
                            </w:r>
                          </w:p>
                          <w:p w14:paraId="70DAFA1A" w14:textId="2D0C5837" w:rsidR="00AF689F" w:rsidRPr="00441124" w:rsidRDefault="00AF689F" w:rsidP="00B84052">
                            <w:pPr>
                              <w:pStyle w:val="Normalright"/>
                              <w:rPr>
                                <w:i/>
                                <w:iCs/>
                              </w:rPr>
                            </w:pPr>
                            <w:r w:rsidRPr="00441124">
                              <w:rPr>
                                <w:i/>
                                <w:iCs/>
                              </w:rPr>
                              <w:t>Dr. David Muchangi Mugo</w:t>
                            </w:r>
                          </w:p>
                          <w:p w14:paraId="7CA25069" w14:textId="183B0310" w:rsidR="00441124" w:rsidRDefault="00441124" w:rsidP="00B84052">
                            <w:pPr>
                              <w:pStyle w:val="Normalright"/>
                              <w:rPr>
                                <w:rStyle w:val="Emphasis"/>
                                <w:b w:val="0"/>
                                <w:bCs/>
                              </w:rPr>
                            </w:pPr>
                            <w:hyperlink r:id="rId8" w:history="1">
                              <w:r w:rsidRPr="00DC58E4">
                                <w:rPr>
                                  <w:rStyle w:val="Hyperlink"/>
                                  <w:bCs/>
                                </w:rPr>
                                <w:t>david.mugo@embuni.ac.ke</w:t>
                              </w:r>
                            </w:hyperlink>
                          </w:p>
                          <w:p w14:paraId="26117D05" w14:textId="7775E4CD" w:rsidR="00441124" w:rsidRPr="00441124" w:rsidRDefault="00441124" w:rsidP="00B84052">
                            <w:pPr>
                              <w:pStyle w:val="Normalright"/>
                              <w:rPr>
                                <w:rStyle w:val="Emphasis"/>
                                <w:b w:val="0"/>
                                <w:bCs/>
                              </w:rPr>
                            </w:pPr>
                            <w:r w:rsidRPr="00441124">
                              <w:rPr>
                                <w:b/>
                                <w:bCs/>
                                <w:iCs/>
                              </w:rPr>
                              <w:t>ALX Africa (AI Career Essentials)</w:t>
                            </w:r>
                            <w:r w:rsidRPr="00441124">
                              <w:rPr>
                                <w:bCs/>
                                <w:iCs/>
                              </w:rPr>
                              <w:br/>
                            </w:r>
                            <w:r w:rsidRPr="00441124">
                              <w:rPr>
                                <w:bCs/>
                                <w:i/>
                                <w:iCs/>
                              </w:rPr>
                              <w:t>Program Support Team</w:t>
                            </w:r>
                            <w:r w:rsidRPr="00441124">
                              <w:rPr>
                                <w:bCs/>
                                <w:iCs/>
                              </w:rPr>
                              <w:br/>
                              <w:t>Email: support@alxafrica.com</w:t>
                            </w:r>
                          </w:p>
                          <w:p w14:paraId="4B9BD576" w14:textId="77777777" w:rsidR="00AF689F" w:rsidRPr="00AF689F" w:rsidRDefault="00AF689F" w:rsidP="00AF689F">
                            <w:pPr>
                              <w:pStyle w:val="Normalright"/>
                              <w:rPr>
                                <w:b/>
                                <w:iCs/>
                              </w:rPr>
                            </w:pPr>
                          </w:p>
                          <w:tbl>
                            <w:tblPr>
                              <w:tblW w:w="0" w:type="dxa"/>
                              <w:shd w:val="clear" w:color="auto" w:fill="FFFFFF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0780"/>
                            </w:tblGrid>
                            <w:tr w:rsidR="00AF689F" w:rsidRPr="00AF689F" w14:paraId="765C0BB1" w14:textId="77777777" w:rsidTr="00AF689F">
                              <w:tc>
                                <w:tcPr>
                                  <w:tcW w:w="10764" w:type="dxa"/>
                                  <w:shd w:val="clear" w:color="auto" w:fill="FFFFFF"/>
                                  <w:noWrap/>
                                  <w:hideMark/>
                                </w:tcPr>
                                <w:tbl>
                                  <w:tblPr>
                                    <w:tblW w:w="10764" w:type="dxa"/>
                                    <w:tblCellMar>
                                      <w:left w:w="0" w:type="dxa"/>
                                      <w:right w:w="0" w:type="dxa"/>
                                    </w:tblCellMar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0764"/>
                                  </w:tblGrid>
                                  <w:tr w:rsidR="00AF689F" w:rsidRPr="00AF689F" w14:paraId="551E32FD" w14:textId="77777777">
                                    <w:tc>
                                      <w:tcPr>
                                        <w:tcW w:w="0" w:type="auto"/>
                                        <w:vAlign w:val="center"/>
                                        <w:hideMark/>
                                      </w:tcPr>
                                      <w:p w14:paraId="3458FE3D" w14:textId="77777777" w:rsidR="00AF689F" w:rsidRPr="00AF689F" w:rsidRDefault="00AF689F" w:rsidP="00AF689F">
                                        <w:pPr>
                                          <w:pStyle w:val="Normalright"/>
                                          <w:rPr>
                                            <w:b/>
                                            <w:bCs/>
                                            <w:iCs/>
                                          </w:rPr>
                                        </w:pPr>
                                        <w:r w:rsidRPr="00AF689F">
                                          <w:rPr>
                                            <w:b/>
                                            <w:bCs/>
                                            <w:iCs/>
                                          </w:rPr>
                                          <w:t>Dr. David Muchangi Mugo </w:t>
                                        </w:r>
                                      </w:p>
                                    </w:tc>
                                  </w:tr>
                                </w:tbl>
                                <w:p w14:paraId="02970308" w14:textId="77777777" w:rsidR="00AF689F" w:rsidRPr="00AF689F" w:rsidRDefault="00AF689F" w:rsidP="00AF689F">
                                  <w:pPr>
                                    <w:pStyle w:val="Normalright"/>
                                    <w:rPr>
                                      <w:b/>
                                      <w:iCs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BBFE0F4" w14:textId="521DADB8" w:rsidR="00AF689F" w:rsidRPr="00B84052" w:rsidRDefault="00AF689F" w:rsidP="00AF689F">
                            <w:pPr>
                              <w:pStyle w:val="Normalright"/>
                              <w:jc w:val="both"/>
                              <w:rPr>
                                <w:rStyle w:val="Emphasis"/>
                              </w:rPr>
                            </w:pPr>
                          </w:p>
                          <w:p w14:paraId="477A2941" w14:textId="77777777" w:rsidR="00AF689F" w:rsidRPr="00AF689F" w:rsidRDefault="00AF689F" w:rsidP="00AF689F">
                            <w:pPr>
                              <w:pStyle w:val="Normalright"/>
                            </w:pPr>
                          </w:p>
                          <w:tbl>
                            <w:tblPr>
                              <w:tblW w:w="0" w:type="dxa"/>
                              <w:shd w:val="clear" w:color="auto" w:fill="FFFFFF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0883"/>
                            </w:tblGrid>
                            <w:tr w:rsidR="00AF689F" w:rsidRPr="00AF689F" w14:paraId="22A40DE3" w14:textId="77777777" w:rsidTr="00AF689F">
                              <w:tc>
                                <w:tcPr>
                                  <w:tcW w:w="10867" w:type="dxa"/>
                                  <w:shd w:val="clear" w:color="auto" w:fill="FFFFFF"/>
                                  <w:noWrap/>
                                  <w:hideMark/>
                                </w:tcPr>
                                <w:tbl>
                                  <w:tblPr>
                                    <w:tblW w:w="10867" w:type="dxa"/>
                                    <w:tblCellMar>
                                      <w:left w:w="0" w:type="dxa"/>
                                      <w:right w:w="0" w:type="dxa"/>
                                    </w:tblCellMar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0867"/>
                                  </w:tblGrid>
                                  <w:tr w:rsidR="00AF689F" w:rsidRPr="00AF689F" w14:paraId="315F91A9" w14:textId="77777777">
                                    <w:tc>
                                      <w:tcPr>
                                        <w:tcW w:w="0" w:type="auto"/>
                                        <w:vAlign w:val="center"/>
                                        <w:hideMark/>
                                      </w:tcPr>
                                      <w:p w14:paraId="348D721D" w14:textId="77777777" w:rsidR="00AF689F" w:rsidRPr="00AF689F" w:rsidRDefault="00AF689F" w:rsidP="00AF689F">
                                        <w:pPr>
                                          <w:pStyle w:val="Normalright"/>
                                          <w:rPr>
                                            <w:b/>
                                            <w:bCs/>
                                          </w:rPr>
                                        </w:pPr>
                                        <w:r w:rsidRPr="00AF689F">
                                          <w:rPr>
                                            <w:b/>
                                            <w:bCs/>
                                          </w:rPr>
                                          <w:t>Dr. David Muchangi Mugo </w:t>
                                        </w:r>
                                      </w:p>
                                    </w:tc>
                                  </w:tr>
                                </w:tbl>
                                <w:p w14:paraId="3A63D30B" w14:textId="77777777" w:rsidR="00AF689F" w:rsidRPr="00AF689F" w:rsidRDefault="00AF689F" w:rsidP="00AF689F">
                                  <w:pPr>
                                    <w:pStyle w:val="Normalright"/>
                                  </w:pPr>
                                </w:p>
                              </w:tc>
                            </w:tr>
                          </w:tbl>
                          <w:p w14:paraId="7BA9DACB" w14:textId="5EB0F1A8" w:rsidR="00096506" w:rsidRPr="00B84052" w:rsidRDefault="00096506" w:rsidP="00AF689F">
                            <w:pPr>
                              <w:pStyle w:val="Normalright"/>
                              <w:jc w:val="both"/>
                            </w:pPr>
                          </w:p>
                          <w:p w14:paraId="3E3BA42B" w14:textId="77777777" w:rsidR="00096506" w:rsidRPr="00B84052" w:rsidRDefault="00096506" w:rsidP="00B84052">
                            <w:pPr>
                              <w:pStyle w:val="Normalright"/>
                            </w:pPr>
                          </w:p>
                          <w:p w14:paraId="1115DA5E" w14:textId="77777777" w:rsidR="00096506" w:rsidRPr="00B84052" w:rsidRDefault="00096506" w:rsidP="00B84052">
                            <w:pPr>
                              <w:pStyle w:val="Normal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A58AC" id="Text Box 199" o:spid="_x0000_s1029" type="#_x0000_t202" style="position:absolute;left:0;text-align:left;margin-left:0;margin-top:597.9pt;width:169pt;height:169.65pt;z-index:251702272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" filled="f" stroked="f">
                <v:textbox>
                  <w:txbxContent>
                    <w:p w14:paraId="7D836C48" w14:textId="3F123605" w:rsidR="00096506" w:rsidRPr="00B84052" w:rsidRDefault="00A90597" w:rsidP="00B84052">
                      <w:pPr>
                        <w:pStyle w:val="Heading1"/>
                      </w:pPr>
                      <w:r>
                        <w:t>References</w:t>
                      </w:r>
                    </w:p>
                    <w:p w14:paraId="35DE00D1" w14:textId="77777777" w:rsidR="00096506" w:rsidRPr="00B84052" w:rsidRDefault="00096506" w:rsidP="00B84052">
                      <w:pPr>
                        <w:pStyle w:val="Smallspace"/>
                      </w:pPr>
                    </w:p>
                    <w:p w14:paraId="20D212BE" w14:textId="5474C03E" w:rsidR="00096506" w:rsidRDefault="00A90597" w:rsidP="00B84052">
                      <w:pPr>
                        <w:pStyle w:val="Normalright"/>
                        <w:rPr>
                          <w:rStyle w:val="Emphasis"/>
                        </w:rPr>
                      </w:pPr>
                      <w:r>
                        <w:rPr>
                          <w:rStyle w:val="Emphasis"/>
                        </w:rPr>
                        <w:t>University Of Embu</w:t>
                      </w:r>
                    </w:p>
                    <w:p w14:paraId="70DAFA1A" w14:textId="2D0C5837" w:rsidR="00AF689F" w:rsidRPr="00441124" w:rsidRDefault="00AF689F" w:rsidP="00B84052">
                      <w:pPr>
                        <w:pStyle w:val="Normalright"/>
                        <w:rPr>
                          <w:i/>
                          <w:iCs/>
                        </w:rPr>
                      </w:pPr>
                      <w:r w:rsidRPr="00441124">
                        <w:rPr>
                          <w:i/>
                          <w:iCs/>
                        </w:rPr>
                        <w:t>Dr. David Muchangi Mugo</w:t>
                      </w:r>
                    </w:p>
                    <w:p w14:paraId="7CA25069" w14:textId="183B0310" w:rsidR="00441124" w:rsidRDefault="00441124" w:rsidP="00B84052">
                      <w:pPr>
                        <w:pStyle w:val="Normalright"/>
                        <w:rPr>
                          <w:rStyle w:val="Emphasis"/>
                          <w:b w:val="0"/>
                          <w:bCs/>
                        </w:rPr>
                      </w:pPr>
                      <w:hyperlink r:id="rId9" w:history="1">
                        <w:r w:rsidRPr="00DC58E4">
                          <w:rPr>
                            <w:rStyle w:val="Hyperlink"/>
                            <w:bCs/>
                          </w:rPr>
                          <w:t>david.mugo@embuni.ac.ke</w:t>
                        </w:r>
                      </w:hyperlink>
                    </w:p>
                    <w:p w14:paraId="26117D05" w14:textId="7775E4CD" w:rsidR="00441124" w:rsidRPr="00441124" w:rsidRDefault="00441124" w:rsidP="00B84052">
                      <w:pPr>
                        <w:pStyle w:val="Normalright"/>
                        <w:rPr>
                          <w:rStyle w:val="Emphasis"/>
                          <w:b w:val="0"/>
                          <w:bCs/>
                        </w:rPr>
                      </w:pPr>
                      <w:r w:rsidRPr="00441124">
                        <w:rPr>
                          <w:b/>
                          <w:bCs/>
                          <w:iCs/>
                        </w:rPr>
                        <w:t>ALX Africa (AI Career Essentials)</w:t>
                      </w:r>
                      <w:r w:rsidRPr="00441124">
                        <w:rPr>
                          <w:bCs/>
                          <w:iCs/>
                        </w:rPr>
                        <w:br/>
                      </w:r>
                      <w:r w:rsidRPr="00441124">
                        <w:rPr>
                          <w:bCs/>
                          <w:i/>
                          <w:iCs/>
                        </w:rPr>
                        <w:t>Program Support Team</w:t>
                      </w:r>
                      <w:r w:rsidRPr="00441124">
                        <w:rPr>
                          <w:bCs/>
                          <w:iCs/>
                        </w:rPr>
                        <w:br/>
                        <w:t>Email: support@alxafrica.com</w:t>
                      </w:r>
                    </w:p>
                    <w:p w14:paraId="4B9BD576" w14:textId="77777777" w:rsidR="00AF689F" w:rsidRPr="00AF689F" w:rsidRDefault="00AF689F" w:rsidP="00AF689F">
                      <w:pPr>
                        <w:pStyle w:val="Normalright"/>
                        <w:rPr>
                          <w:b/>
                          <w:iCs/>
                        </w:rPr>
                      </w:pPr>
                    </w:p>
                    <w:tbl>
                      <w:tblPr>
                        <w:tblW w:w="0" w:type="dxa"/>
                        <w:shd w:val="clear" w:color="auto" w:fill="FFFFFF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0780"/>
                      </w:tblGrid>
                      <w:tr w:rsidR="00AF689F" w:rsidRPr="00AF689F" w14:paraId="765C0BB1" w14:textId="77777777" w:rsidTr="00AF689F">
                        <w:tc>
                          <w:tcPr>
                            <w:tcW w:w="10764" w:type="dxa"/>
                            <w:shd w:val="clear" w:color="auto" w:fill="FFFFFF"/>
                            <w:noWrap/>
                            <w:hideMark/>
                          </w:tcPr>
                          <w:tbl>
                            <w:tblPr>
                              <w:tblW w:w="10764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0764"/>
                            </w:tblGrid>
                            <w:tr w:rsidR="00AF689F" w:rsidRPr="00AF689F" w14:paraId="551E32FD" w14:textId="77777777"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3458FE3D" w14:textId="77777777" w:rsidR="00AF689F" w:rsidRPr="00AF689F" w:rsidRDefault="00AF689F" w:rsidP="00AF689F">
                                  <w:pPr>
                                    <w:pStyle w:val="Normalright"/>
                                    <w:rPr>
                                      <w:b/>
                                      <w:bCs/>
                                      <w:iCs/>
                                    </w:rPr>
                                  </w:pPr>
                                  <w:r w:rsidRPr="00AF689F">
                                    <w:rPr>
                                      <w:b/>
                                      <w:bCs/>
                                      <w:iCs/>
                                    </w:rPr>
                                    <w:t>Dr. David Muchangi Mugo </w:t>
                                  </w:r>
                                </w:p>
                              </w:tc>
                            </w:tr>
                          </w:tbl>
                          <w:p w14:paraId="02970308" w14:textId="77777777" w:rsidR="00AF689F" w:rsidRPr="00AF689F" w:rsidRDefault="00AF689F" w:rsidP="00AF689F">
                            <w:pPr>
                              <w:pStyle w:val="Normalright"/>
                              <w:rPr>
                                <w:b/>
                                <w:iCs/>
                              </w:rPr>
                            </w:pPr>
                          </w:p>
                        </w:tc>
                      </w:tr>
                    </w:tbl>
                    <w:p w14:paraId="3BBFE0F4" w14:textId="521DADB8" w:rsidR="00AF689F" w:rsidRPr="00B84052" w:rsidRDefault="00AF689F" w:rsidP="00AF689F">
                      <w:pPr>
                        <w:pStyle w:val="Normalright"/>
                        <w:jc w:val="both"/>
                        <w:rPr>
                          <w:rStyle w:val="Emphasis"/>
                        </w:rPr>
                      </w:pPr>
                    </w:p>
                    <w:p w14:paraId="477A2941" w14:textId="77777777" w:rsidR="00AF689F" w:rsidRPr="00AF689F" w:rsidRDefault="00AF689F" w:rsidP="00AF689F">
                      <w:pPr>
                        <w:pStyle w:val="Normalright"/>
                      </w:pPr>
                    </w:p>
                    <w:tbl>
                      <w:tblPr>
                        <w:tblW w:w="0" w:type="dxa"/>
                        <w:shd w:val="clear" w:color="auto" w:fill="FFFFFF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0883"/>
                      </w:tblGrid>
                      <w:tr w:rsidR="00AF689F" w:rsidRPr="00AF689F" w14:paraId="22A40DE3" w14:textId="77777777" w:rsidTr="00AF689F">
                        <w:tc>
                          <w:tcPr>
                            <w:tcW w:w="10867" w:type="dxa"/>
                            <w:shd w:val="clear" w:color="auto" w:fill="FFFFFF"/>
                            <w:noWrap/>
                            <w:hideMark/>
                          </w:tcPr>
                          <w:tbl>
                            <w:tblPr>
                              <w:tblW w:w="10867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0867"/>
                            </w:tblGrid>
                            <w:tr w:rsidR="00AF689F" w:rsidRPr="00AF689F" w14:paraId="315F91A9" w14:textId="77777777"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348D721D" w14:textId="77777777" w:rsidR="00AF689F" w:rsidRPr="00AF689F" w:rsidRDefault="00AF689F" w:rsidP="00AF689F">
                                  <w:pPr>
                                    <w:pStyle w:val="Normalright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AF689F">
                                    <w:rPr>
                                      <w:b/>
                                      <w:bCs/>
                                    </w:rPr>
                                    <w:t>Dr. David Muchangi Mugo </w:t>
                                  </w:r>
                                </w:p>
                              </w:tc>
                            </w:tr>
                          </w:tbl>
                          <w:p w14:paraId="3A63D30B" w14:textId="77777777" w:rsidR="00AF689F" w:rsidRPr="00AF689F" w:rsidRDefault="00AF689F" w:rsidP="00AF689F">
                            <w:pPr>
                              <w:pStyle w:val="Normalright"/>
                            </w:pPr>
                          </w:p>
                        </w:tc>
                      </w:tr>
                    </w:tbl>
                    <w:p w14:paraId="7BA9DACB" w14:textId="5EB0F1A8" w:rsidR="00096506" w:rsidRPr="00B84052" w:rsidRDefault="00096506" w:rsidP="00AF689F">
                      <w:pPr>
                        <w:pStyle w:val="Normalright"/>
                        <w:jc w:val="both"/>
                      </w:pPr>
                    </w:p>
                    <w:p w14:paraId="3E3BA42B" w14:textId="77777777" w:rsidR="00096506" w:rsidRPr="00B84052" w:rsidRDefault="00096506" w:rsidP="00B84052">
                      <w:pPr>
                        <w:pStyle w:val="Normalright"/>
                      </w:pPr>
                    </w:p>
                    <w:p w14:paraId="1115DA5E" w14:textId="77777777" w:rsidR="00096506" w:rsidRPr="00B84052" w:rsidRDefault="00096506" w:rsidP="00B84052">
                      <w:pPr>
                        <w:pStyle w:val="Normalright"/>
                      </w:pPr>
                    </w:p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1" layoutInCell="1" allowOverlap="1" wp14:anchorId="2627E27E" wp14:editId="6328B65E">
                <wp:simplePos x="0" y="0"/>
                <wp:positionH relativeFrom="page">
                  <wp:posOffset>603250</wp:posOffset>
                </wp:positionH>
                <wp:positionV relativeFrom="page">
                  <wp:posOffset>5440680</wp:posOffset>
                </wp:positionV>
                <wp:extent cx="1444752" cy="0"/>
                <wp:effectExtent l="0" t="0" r="0" b="0"/>
                <wp:wrapNone/>
                <wp:docPr id="10" name="Straight Connector 10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4752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144F380" id="Straight Connector 10" o:spid="_x0000_s1026" alt="&quot;&quot;" style="position:absolute;z-index:25169612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47.5pt,428.4pt" to="161.25pt,4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" strokecolor="#393737 [814]" strokeweight="1pt">
                <v:stroke joinstyle="miter"/>
                <w10:wrap anchorx="page" anchory="page"/>
                <w10:anchorlock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1" layoutInCell="1" allowOverlap="1" wp14:anchorId="2BE90FA3" wp14:editId="2709B1BD">
                <wp:simplePos x="0" y="0"/>
                <wp:positionH relativeFrom="page">
                  <wp:posOffset>603250</wp:posOffset>
                </wp:positionH>
                <wp:positionV relativeFrom="page">
                  <wp:posOffset>7489190</wp:posOffset>
                </wp:positionV>
                <wp:extent cx="1444752" cy="0"/>
                <wp:effectExtent l="0" t="0" r="0" b="0"/>
                <wp:wrapNone/>
                <wp:docPr id="200" name="Straight Connector 200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4752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BB0CB7A" id="Straight Connector 200" o:spid="_x0000_s1026" alt="&quot;&quot;" style="position:absolute;z-index:25169715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47.5pt,589.7pt" to="161.25pt,58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" strokecolor="#393737 [814]" strokeweight="1pt">
                <v:stroke joinstyle="miter"/>
                <w10:wrap anchorx="page" anchory="page"/>
                <w10:anchorlock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1" layoutInCell="1" allowOverlap="1" wp14:anchorId="39F46B1D" wp14:editId="70BE0E00">
                <wp:simplePos x="0" y="0"/>
                <wp:positionH relativeFrom="page">
                  <wp:posOffset>603250</wp:posOffset>
                </wp:positionH>
                <wp:positionV relativeFrom="page">
                  <wp:posOffset>3328670</wp:posOffset>
                </wp:positionV>
                <wp:extent cx="1444752" cy="0"/>
                <wp:effectExtent l="0" t="0" r="0" b="0"/>
                <wp:wrapNone/>
                <wp:docPr id="9" name="Straight Connector 9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4752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3EC7333" id="Straight Connector 9" o:spid="_x0000_s1026" alt="&quot;&quot;" style="position:absolute;z-index:25169408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47.5pt,262.1pt" to="161.25pt,26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" strokecolor="#747070 [1614]" strokeweight="1pt">
                <v:stroke joinstyle="miter"/>
                <w10:wrap anchorx="page" anchory="page"/>
                <w10:anchorlock/>
              </v:line>
            </w:pict>
          </mc:Fallback>
        </mc:AlternateContent>
      </w:r>
      <w:r w:rsidR="002D0BA0" w:rsidRPr="007818D2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1" locked="1" layoutInCell="1" allowOverlap="1" wp14:anchorId="462C075E" wp14:editId="60D4B2A7">
                <wp:simplePos x="0" y="0"/>
                <wp:positionH relativeFrom="page">
                  <wp:posOffset>-1048385</wp:posOffset>
                </wp:positionH>
                <wp:positionV relativeFrom="page">
                  <wp:posOffset>2104390</wp:posOffset>
                </wp:positionV>
                <wp:extent cx="2941320" cy="1240155"/>
                <wp:effectExtent l="0" t="0" r="0" b="0"/>
                <wp:wrapThrough wrapText="bothSides">
                  <wp:wrapPolygon edited="0">
                    <wp:start x="420" y="0"/>
                    <wp:lineTo x="420" y="21235"/>
                    <wp:lineTo x="21124" y="21235"/>
                    <wp:lineTo x="21124" y="0"/>
                    <wp:lineTo x="420" y="0"/>
                  </wp:wrapPolygon>
                </wp:wrapThrough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1320" cy="1240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50FDF6" w14:textId="0544EDAC" w:rsidR="000A5EA2" w:rsidRPr="00C94C8B" w:rsidRDefault="00F64E96" w:rsidP="00C94C8B">
                            <w:pPr>
                              <w:pStyle w:val="Contactinfo"/>
                            </w:pPr>
                            <w:r>
                              <w:t>+254 759377838</w:t>
                            </w:r>
                          </w:p>
                          <w:p w14:paraId="182B7B1F" w14:textId="49F46567" w:rsidR="000A5EA2" w:rsidRPr="00C94C8B" w:rsidRDefault="00F64E96" w:rsidP="00C94C8B">
                            <w:pPr>
                              <w:pStyle w:val="Contactinfo"/>
                            </w:pPr>
                            <w:r>
                              <w:t>biwottttt@gmail</w:t>
                            </w:r>
                            <w:r w:rsidR="000A5EA2" w:rsidRPr="00C94C8B">
                              <w:t>.com</w:t>
                            </w:r>
                          </w:p>
                          <w:p w14:paraId="571F02F1" w14:textId="4F23F405" w:rsidR="000A5EA2" w:rsidRPr="00C94C8B" w:rsidRDefault="00560C5C" w:rsidP="00C94C8B">
                            <w:pPr>
                              <w:pStyle w:val="Contactinfo"/>
                            </w:pPr>
                            <w:r>
                              <w:t>Nairobi, Kenya</w:t>
                            </w:r>
                          </w:p>
                          <w:p w14:paraId="5BC0B79C" w14:textId="37FCDEFF" w:rsidR="002D0BA0" w:rsidRPr="00C94C8B" w:rsidRDefault="00560C5C" w:rsidP="00C94C8B">
                            <w:pPr>
                              <w:pStyle w:val="Contactinfo"/>
                            </w:pPr>
                            <w:r w:rsidRPr="003504AC">
                              <w:rPr>
                                <w:sz w:val="18"/>
                                <w:szCs w:val="18"/>
                              </w:rPr>
                              <w:t>in/sharon</w:t>
                            </w:r>
                            <w:r w:rsidRPr="00560C5C">
                              <w:t>-</w:t>
                            </w:r>
                            <w:r w:rsidRPr="003504AC">
                              <w:rPr>
                                <w:sz w:val="18"/>
                                <w:szCs w:val="18"/>
                              </w:rPr>
                              <w:t>biwott-444749279</w:t>
                            </w:r>
                            <w:r w:rsidRPr="00560C5C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C075E" id="Text Box 15" o:spid="_x0000_s1030" type="#_x0000_t202" style="position:absolute;left:0;text-align:left;margin-left:-82.55pt;margin-top:165.7pt;width:231.6pt;height:97.65pt;z-index:-25162752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" filled="f" stroked="f">
                <v:textbox>
                  <w:txbxContent>
                    <w:p w14:paraId="2250FDF6" w14:textId="0544EDAC" w:rsidR="000A5EA2" w:rsidRPr="00C94C8B" w:rsidRDefault="00F64E96" w:rsidP="00C94C8B">
                      <w:pPr>
                        <w:pStyle w:val="Contactinfo"/>
                      </w:pPr>
                      <w:r>
                        <w:t>+254 759377838</w:t>
                      </w:r>
                    </w:p>
                    <w:p w14:paraId="182B7B1F" w14:textId="49F46567" w:rsidR="000A5EA2" w:rsidRPr="00C94C8B" w:rsidRDefault="00F64E96" w:rsidP="00C94C8B">
                      <w:pPr>
                        <w:pStyle w:val="Contactinfo"/>
                      </w:pPr>
                      <w:r>
                        <w:t>biwottttt@gmail</w:t>
                      </w:r>
                      <w:r w:rsidR="000A5EA2" w:rsidRPr="00C94C8B">
                        <w:t>.com</w:t>
                      </w:r>
                    </w:p>
                    <w:p w14:paraId="571F02F1" w14:textId="4F23F405" w:rsidR="000A5EA2" w:rsidRPr="00C94C8B" w:rsidRDefault="00560C5C" w:rsidP="00C94C8B">
                      <w:pPr>
                        <w:pStyle w:val="Contactinfo"/>
                      </w:pPr>
                      <w:r>
                        <w:t>Nairobi, Kenya</w:t>
                      </w:r>
                    </w:p>
                    <w:p w14:paraId="5BC0B79C" w14:textId="37FCDEFF" w:rsidR="002D0BA0" w:rsidRPr="00C94C8B" w:rsidRDefault="00560C5C" w:rsidP="00C94C8B">
                      <w:pPr>
                        <w:pStyle w:val="Contactinfo"/>
                      </w:pPr>
                      <w:r w:rsidRPr="003504AC">
                        <w:rPr>
                          <w:sz w:val="18"/>
                          <w:szCs w:val="18"/>
                        </w:rPr>
                        <w:t>in/sharon</w:t>
                      </w:r>
                      <w:r w:rsidRPr="00560C5C">
                        <w:t>-</w:t>
                      </w:r>
                      <w:r w:rsidRPr="003504AC">
                        <w:rPr>
                          <w:sz w:val="18"/>
                          <w:szCs w:val="18"/>
                        </w:rPr>
                        <w:t>biwott-444749279</w:t>
                      </w:r>
                      <w:r w:rsidRPr="00560C5C">
                        <w:t>.</w:t>
                      </w:r>
                    </w:p>
                  </w:txbxContent>
                </v:textbox>
                <w10:wrap type="through" anchorx="page" anchory="page"/>
                <w10:anchorlock/>
              </v:shape>
            </w:pict>
          </mc:Fallback>
        </mc:AlternateContent>
      </w:r>
      <w:r w:rsidR="002D0BA0" w:rsidRPr="007818D2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1" layoutInCell="1" allowOverlap="1" wp14:anchorId="452F5939" wp14:editId="38203C74">
                <wp:simplePos x="0" y="0"/>
                <wp:positionH relativeFrom="margin">
                  <wp:posOffset>2015490</wp:posOffset>
                </wp:positionH>
                <wp:positionV relativeFrom="page">
                  <wp:posOffset>1653540</wp:posOffset>
                </wp:positionV>
                <wp:extent cx="4985385" cy="1732915"/>
                <wp:effectExtent l="0" t="0" r="0" b="635"/>
                <wp:wrapSquare wrapText="bothSides"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5385" cy="17329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86FD51" w14:textId="77777777" w:rsidR="00096506" w:rsidRPr="00096506" w:rsidRDefault="00096506" w:rsidP="00096506">
                            <w:pPr>
                              <w:pStyle w:val="Heading1Left"/>
                            </w:pPr>
                            <w:r w:rsidRPr="00096506">
                              <w:t>SUMMARY</w:t>
                            </w:r>
                          </w:p>
                          <w:p w14:paraId="22B0D363" w14:textId="41D61633" w:rsidR="002D0BA0" w:rsidRPr="00F64E96" w:rsidRDefault="00F64E96" w:rsidP="0080148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64E96">
                              <w:rPr>
                                <w:sz w:val="20"/>
                                <w:szCs w:val="20"/>
                              </w:rPr>
                              <w:t>Motivated Computer Science student and aspiring Software Engineer with hands-on experience building responsive and accessible web applications. Skilled in HTML5, CSS3, JavaScript, React, Python, and Firebase. Passionate about clean code, intuitive design, and solving real-world problems through technology. Strong foundation in software development principles and team collaboration, with extracur</w:t>
                            </w:r>
                            <w:r w:rsidR="00560C5C">
                              <w:rPr>
                                <w:sz w:val="20"/>
                                <w:szCs w:val="20"/>
                              </w:rPr>
                              <w:t>ricu</w:t>
                            </w:r>
                            <w:r w:rsidRPr="00F64E96">
                              <w:rPr>
                                <w:sz w:val="20"/>
                                <w:szCs w:val="20"/>
                              </w:rPr>
                              <w:t>lar leadership experience and a drive to continuously learn and grow in dynamic environments.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F5939" id="Text Box 26" o:spid="_x0000_s1031" type="#_x0000_t202" style="position:absolute;left:0;text-align:left;margin-left:158.7pt;margin-top:130.2pt;width:392.55pt;height:136.4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" filled="f" stroked="f">
                <v:textbox>
                  <w:txbxContent>
                    <w:p w14:paraId="3186FD51" w14:textId="77777777" w:rsidR="00096506" w:rsidRPr="00096506" w:rsidRDefault="00096506" w:rsidP="00096506">
                      <w:pPr>
                        <w:pStyle w:val="Heading1Left"/>
                      </w:pPr>
                      <w:r w:rsidRPr="00096506">
                        <w:t>SUMMARY</w:t>
                      </w:r>
                    </w:p>
                    <w:p w14:paraId="22B0D363" w14:textId="41D61633" w:rsidR="002D0BA0" w:rsidRPr="00F64E96" w:rsidRDefault="00F64E96" w:rsidP="00801485">
                      <w:pPr>
                        <w:rPr>
                          <w:sz w:val="20"/>
                          <w:szCs w:val="20"/>
                        </w:rPr>
                      </w:pPr>
                      <w:r w:rsidRPr="00F64E96">
                        <w:rPr>
                          <w:sz w:val="20"/>
                          <w:szCs w:val="20"/>
                        </w:rPr>
                        <w:t>Motivated Computer Science student and aspiring Software Engineer with hands-on experience building responsive and accessible web applications. Skilled in HTML5, CSS3, JavaScript, React, Python, and Firebase. Passionate about clean code, intuitive design, and solving real-world problems through technology. Strong foundation in software development principles and team collaboration, with extracur</w:t>
                      </w:r>
                      <w:r w:rsidR="00560C5C">
                        <w:rPr>
                          <w:sz w:val="20"/>
                          <w:szCs w:val="20"/>
                        </w:rPr>
                        <w:t>ricu</w:t>
                      </w:r>
                      <w:r w:rsidRPr="00F64E96">
                        <w:rPr>
                          <w:sz w:val="20"/>
                          <w:szCs w:val="20"/>
                        </w:rPr>
                        <w:t>lar leadership experience and a drive to continuously learn and grow in dynamic environments.</w:t>
                      </w:r>
                    </w:p>
                  </w:txbxContent>
                </v:textbox>
                <w10:wrap type="square" anchorx="margin" anchory="page"/>
                <w10:anchorlock/>
              </v:shape>
            </w:pict>
          </mc:Fallback>
        </mc:AlternateContent>
      </w:r>
      <w:r w:rsidR="002D0BA0"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1" layoutInCell="1" allowOverlap="1" wp14:anchorId="4AA7184B" wp14:editId="075BCB0B">
                <wp:simplePos x="0" y="0"/>
                <wp:positionH relativeFrom="page">
                  <wp:posOffset>1874520</wp:posOffset>
                </wp:positionH>
                <wp:positionV relativeFrom="page">
                  <wp:posOffset>2157730</wp:posOffset>
                </wp:positionV>
                <wp:extent cx="182880" cy="1060704"/>
                <wp:effectExtent l="0" t="0" r="7620" b="6350"/>
                <wp:wrapSquare wrapText="bothSides"/>
                <wp:docPr id="18" name="Group 18" descr="Contact info icons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" cy="1059519"/>
                          <a:chOff x="0" y="0"/>
                          <a:chExt cx="184754" cy="1056408"/>
                        </a:xfrm>
                      </wpg:grpSpPr>
                      <pic:pic xmlns:pic="http://schemas.openxmlformats.org/drawingml/2006/picture">
                        <pic:nvPicPr>
                          <pic:cNvPr id="7" name="Graphic 7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Graphic 12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779" y="294724"/>
                            <a:ext cx="180975" cy="1809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" name="Graphic 13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779" y="585669"/>
                            <a:ext cx="180975" cy="1809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" name="Graphic 14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3779" y="877795"/>
                            <a:ext cx="180975" cy="17861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5B8A73" id="Group 18" o:spid="_x0000_s1026" alt="Contact info icons" style="position:absolute;margin-left:147.6pt;margin-top:169.9pt;width:14.4pt;height:83.5pt;z-index:251691008;mso-position-horizontal-relative:page;mso-position-vertical-relative:page;mso-width-relative:margin;mso-height-relative:margin" coordsize="1847,10564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phic 7" o:spid="_x0000_s1027" type="#_x0000_t75" style="position:absolute;width:1809;height:18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">
                  <v:imagedata r:id="rId18" o:title=""/>
                </v:shape>
                <v:shape id="Graphic 12" o:spid="_x0000_s1028" type="#_x0000_t75" style="position:absolute;left:37;top:2947;width:1810;height:18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">
                  <v:imagedata r:id="rId19" o:title=""/>
                </v:shape>
                <v:shape id="Graphic 13" o:spid="_x0000_s1029" type="#_x0000_t75" style="position:absolute;left:37;top:5856;width:1810;height:1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">
                  <v:imagedata r:id="rId20" o:title=""/>
                </v:shape>
                <v:shape id="Graphic 14" o:spid="_x0000_s1030" type="#_x0000_t75" style="position:absolute;left:37;top:8777;width:1810;height:17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">
                  <v:imagedata r:id="rId21" o:title=""/>
                </v:shape>
                <w10:wrap type="square" anchorx="page" anchory="page"/>
                <w10:anchorlock/>
              </v:group>
            </w:pict>
          </mc:Fallback>
        </mc:AlternateContent>
      </w:r>
      <w:r w:rsidR="002D0BA0" w:rsidRPr="007818D2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1" layoutInCell="1" allowOverlap="1" wp14:anchorId="678917A5" wp14:editId="115D0D0E">
                <wp:simplePos x="0" y="0"/>
                <wp:positionH relativeFrom="page">
                  <wp:posOffset>237490</wp:posOffset>
                </wp:positionH>
                <wp:positionV relativeFrom="page">
                  <wp:posOffset>1755775</wp:posOffset>
                </wp:positionV>
                <wp:extent cx="1856232" cy="347472"/>
                <wp:effectExtent l="0" t="0" r="0" b="0"/>
                <wp:wrapSquare wrapText="bothSides"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6232" cy="3474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254FD1" w14:textId="77777777" w:rsidR="002D0BA0" w:rsidRPr="002D0BA0" w:rsidRDefault="002D0BA0" w:rsidP="002D0BA0">
                            <w:pPr>
                              <w:pStyle w:val="Heading1"/>
                            </w:pPr>
                            <w:r w:rsidRPr="002D0BA0">
                              <w:t>Contact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917A5" id="Text Box 16" o:spid="_x0000_s1032" type="#_x0000_t202" style="position:absolute;left:0;text-align:left;margin-left:18.7pt;margin-top:138.25pt;width:146.15pt;height:27.3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" filled="f" stroked="f">
                <v:textbox>
                  <w:txbxContent>
                    <w:p w14:paraId="40254FD1" w14:textId="77777777" w:rsidR="002D0BA0" w:rsidRPr="002D0BA0" w:rsidRDefault="002D0BA0" w:rsidP="002D0BA0">
                      <w:pPr>
                        <w:pStyle w:val="Heading1"/>
                      </w:pPr>
                      <w:r w:rsidRPr="002D0BA0">
                        <w:t>Contact</w:t>
                      </w:r>
                    </w:p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  <w:r w:rsidR="002D0BA0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1" layoutInCell="1" allowOverlap="1" wp14:anchorId="39CA8C15" wp14:editId="16728B05">
                <wp:simplePos x="0" y="0"/>
                <wp:positionH relativeFrom="page">
                  <wp:posOffset>2297430</wp:posOffset>
                </wp:positionH>
                <wp:positionV relativeFrom="page">
                  <wp:posOffset>1709420</wp:posOffset>
                </wp:positionV>
                <wp:extent cx="7620" cy="8101965"/>
                <wp:effectExtent l="0" t="0" r="30480" b="32385"/>
                <wp:wrapNone/>
                <wp:docPr id="3" name="Straight Connector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810196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D1D270" id="Straight Connector 3" o:spid="_x0000_s1026" alt="&quot;&quot;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80.9pt,134.6pt" to="181.5pt,77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" strokecolor="#747070 [1614]" strokeweight="1pt">
                <v:stroke joinstyle="miter"/>
                <w10:wrap anchorx="page" anchory="page"/>
                <w10:anchorlock/>
              </v:line>
            </w:pict>
          </mc:Fallback>
        </mc:AlternateContent>
      </w:r>
      <w:r w:rsidR="002D0BA0"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1" layoutInCell="1" allowOverlap="1" wp14:anchorId="2AD0B76D" wp14:editId="2419990E">
                <wp:simplePos x="0" y="0"/>
                <wp:positionH relativeFrom="page">
                  <wp:posOffset>0</wp:posOffset>
                </wp:positionH>
                <wp:positionV relativeFrom="paragraph">
                  <wp:posOffset>-228600</wp:posOffset>
                </wp:positionV>
                <wp:extent cx="7772400" cy="1490472"/>
                <wp:effectExtent l="0" t="0" r="0" b="0"/>
                <wp:wrapNone/>
                <wp:docPr id="1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490472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3484FC" id="Rectangle 1" o:spid="_x0000_s1026" alt="&quot;&quot;" style="position:absolute;margin-left:0;margin-top:-18pt;width:612pt;height:117.35pt;z-index:-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" fillcolor="#11374f [3208]" stroked="f" strokeweight="1pt">
                <w10:wrap anchorx="page"/>
                <w10:anchorlock/>
              </v:rect>
            </w:pict>
          </mc:Fallback>
        </mc:AlternateContent>
      </w:r>
    </w:p>
    <w:p w14:paraId="1A54DE67" w14:textId="2B51BFD9" w:rsidR="002D0BA0" w:rsidRPr="00096506" w:rsidRDefault="000A5EA2" w:rsidP="00096506">
      <w:pPr>
        <w:pStyle w:val="Title"/>
      </w:pPr>
      <w:r w:rsidRPr="000A5EA2">
        <w:t>S</w:t>
      </w:r>
      <w:r w:rsidR="00F64E96">
        <w:t>HARON BIWOTT</w:t>
      </w:r>
    </w:p>
    <w:p w14:paraId="1B13B73D" w14:textId="72FDDA60" w:rsidR="00DC7EB0" w:rsidRPr="00DB0E05" w:rsidRDefault="00C55204" w:rsidP="00DB0E05">
      <w:pPr>
        <w:pStyle w:val="Subtitle"/>
        <w:rPr>
          <w:sz w:val="18"/>
          <w:szCs w:val="18"/>
        </w:rPr>
      </w:pPr>
      <w:r w:rsidRPr="00C55204">
        <w:rPr>
          <w:b w:val="0"/>
          <w:caps w:val="0"/>
          <w:noProof/>
          <w:color w:val="767171" w:themeColor="background2" w:themeShade="80"/>
          <w:spacing w:val="0"/>
          <w:position w:val="8"/>
          <w:szCs w:val="24"/>
        </w:rPr>
        <mc:AlternateContent>
          <mc:Choice Requires="wps">
            <w:drawing>
              <wp:anchor distT="45720" distB="45720" distL="114300" distR="114300" simplePos="0" relativeHeight="251704320" behindDoc="0" locked="1" layoutInCell="1" allowOverlap="1" wp14:anchorId="0FAF8C17" wp14:editId="14F53C4D">
                <wp:simplePos x="0" y="0"/>
                <wp:positionH relativeFrom="page">
                  <wp:align>left</wp:align>
                </wp:positionH>
                <wp:positionV relativeFrom="page">
                  <wp:posOffset>5527040</wp:posOffset>
                </wp:positionV>
                <wp:extent cx="2202180" cy="1860550"/>
                <wp:effectExtent l="0" t="0" r="0" b="6350"/>
                <wp:wrapSquare wrapText="bothSides"/>
                <wp:docPr id="363077834" name="Text Box 3630778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2180" cy="1860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F7B145" w14:textId="2FA5A149" w:rsidR="00C55204" w:rsidRPr="00B84052" w:rsidRDefault="00C55204" w:rsidP="00C55204">
                            <w:pPr>
                              <w:pStyle w:val="Heading1"/>
                            </w:pPr>
                            <w:r w:rsidRPr="00B84052">
                              <w:t>Skills</w:t>
                            </w:r>
                            <w:r>
                              <w:t>(technical)</w:t>
                            </w:r>
                          </w:p>
                          <w:p w14:paraId="05251B5F" w14:textId="7F94BA55" w:rsidR="00C55204" w:rsidRPr="00C55204" w:rsidRDefault="00C55204" w:rsidP="00C55204">
                            <w:pPr>
                              <w:pStyle w:val="Smallspace"/>
                              <w:jc w:val="both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         </w:t>
                            </w:r>
                            <w:r w:rsidRPr="00C55204">
                              <w:rPr>
                                <w:sz w:val="22"/>
                                <w:szCs w:val="22"/>
                              </w:rPr>
                              <w:t>Figma (UI/UX Prototyping)</w:t>
                            </w:r>
                          </w:p>
                          <w:p w14:paraId="6F37283F" w14:textId="320FFE2F" w:rsidR="00C55204" w:rsidRDefault="00C55204" w:rsidP="00C55204">
                            <w:pPr>
                              <w:pStyle w:val="Normalright"/>
                            </w:pPr>
                            <w:r w:rsidRPr="00C55204">
                              <w:t>HTML, CSS, JavaScript</w:t>
                            </w:r>
                          </w:p>
                          <w:p w14:paraId="539DE64F" w14:textId="33AC4DB8" w:rsidR="00C55204" w:rsidRPr="00B84052" w:rsidRDefault="00C55204" w:rsidP="00C55204">
                            <w:pPr>
                              <w:pStyle w:val="Normalright"/>
                            </w:pPr>
                            <w:r w:rsidRPr="00C55204">
                              <w:t>MySQL &amp; MongoDB</w:t>
                            </w:r>
                            <w:r w:rsidRPr="00C55204">
                              <w:br/>
                              <w:t>React.js &amp; Next.j</w:t>
                            </w:r>
                            <w:r>
                              <w:t>s</w:t>
                            </w:r>
                            <w:r w:rsidRPr="00C55204">
                              <w:br/>
                              <w:t>Git &amp; GitHub</w:t>
                            </w:r>
                            <w:r w:rsidRPr="00C55204">
                              <w:br/>
                              <w:t>RESTful APIs</w:t>
                            </w:r>
                            <w:r w:rsidRPr="00C55204">
                              <w:br/>
                              <w:t>Python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F8C17" id="Text Box 363077834" o:spid="_x0000_s1033" type="#_x0000_t202" style="position:absolute;left:0;text-align:left;margin-left:0;margin-top:435.2pt;width:173.4pt;height:146.5pt;z-index:251704320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" filled="f" stroked="f">
                <v:textbox>
                  <w:txbxContent>
                    <w:p w14:paraId="15F7B145" w14:textId="2FA5A149" w:rsidR="00C55204" w:rsidRPr="00B84052" w:rsidRDefault="00C55204" w:rsidP="00C55204">
                      <w:pPr>
                        <w:pStyle w:val="Heading1"/>
                      </w:pPr>
                      <w:r w:rsidRPr="00B84052">
                        <w:t>Skills</w:t>
                      </w:r>
                      <w:r>
                        <w:t>(technical)</w:t>
                      </w:r>
                    </w:p>
                    <w:p w14:paraId="05251B5F" w14:textId="7F94BA55" w:rsidR="00C55204" w:rsidRPr="00C55204" w:rsidRDefault="00C55204" w:rsidP="00C55204">
                      <w:pPr>
                        <w:pStyle w:val="Smallspace"/>
                        <w:jc w:val="both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         </w:t>
                      </w:r>
                      <w:r w:rsidRPr="00C55204">
                        <w:rPr>
                          <w:sz w:val="22"/>
                          <w:szCs w:val="22"/>
                        </w:rPr>
                        <w:t>Figma (UI/UX Prototyping)</w:t>
                      </w:r>
                    </w:p>
                    <w:p w14:paraId="6F37283F" w14:textId="320FFE2F" w:rsidR="00C55204" w:rsidRDefault="00C55204" w:rsidP="00C55204">
                      <w:pPr>
                        <w:pStyle w:val="Normalright"/>
                      </w:pPr>
                      <w:r w:rsidRPr="00C55204">
                        <w:t>HTML, CSS, JavaScript</w:t>
                      </w:r>
                    </w:p>
                    <w:p w14:paraId="539DE64F" w14:textId="33AC4DB8" w:rsidR="00C55204" w:rsidRPr="00B84052" w:rsidRDefault="00C55204" w:rsidP="00C55204">
                      <w:pPr>
                        <w:pStyle w:val="Normalright"/>
                      </w:pPr>
                      <w:r w:rsidRPr="00C55204">
                        <w:t>MySQL &amp; MongoDB</w:t>
                      </w:r>
                      <w:r w:rsidRPr="00C55204">
                        <w:br/>
                        <w:t>React.js &amp; Next.j</w:t>
                      </w:r>
                      <w:r>
                        <w:t>s</w:t>
                      </w:r>
                      <w:r w:rsidRPr="00C55204">
                        <w:br/>
                        <w:t>Git &amp; GitHub</w:t>
                      </w:r>
                      <w:r w:rsidRPr="00C55204">
                        <w:br/>
                        <w:t>RESTful APIs</w:t>
                      </w:r>
                      <w:r w:rsidRPr="00C55204">
                        <w:br/>
                        <w:t>Python</w:t>
                      </w:r>
                    </w:p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  <w:r w:rsidR="00F64E96" w:rsidRPr="00F64E96">
        <w:rPr>
          <w:sz w:val="18"/>
          <w:szCs w:val="18"/>
        </w:rPr>
        <w:t>Software Engineering Intern | Passionate About Clean Code</w:t>
      </w:r>
    </w:p>
    <w:sectPr w:rsidR="00DC7EB0" w:rsidRPr="00DB0E05" w:rsidSect="002D0BA0">
      <w:pgSz w:w="12240" w:h="15840" w:code="1"/>
      <w:pgMar w:top="36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Roboto Slab">
    <w:charset w:val="00"/>
    <w:family w:val="auto"/>
    <w:pitch w:val="variable"/>
    <w:sig w:usb0="000004FF" w:usb1="8000405F" w:usb2="00000022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EA2C4FC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C70883"/>
    <w:multiLevelType w:val="multilevel"/>
    <w:tmpl w:val="DA5A437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B85900"/>
    <w:multiLevelType w:val="hybridMultilevel"/>
    <w:tmpl w:val="42EA6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80752C"/>
    <w:multiLevelType w:val="hybridMultilevel"/>
    <w:tmpl w:val="F2ECE5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513781"/>
    <w:multiLevelType w:val="hybridMultilevel"/>
    <w:tmpl w:val="22FC5F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6237B3"/>
    <w:multiLevelType w:val="multilevel"/>
    <w:tmpl w:val="DA5A437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C24736"/>
    <w:multiLevelType w:val="multilevel"/>
    <w:tmpl w:val="EAC4213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97527DD"/>
    <w:multiLevelType w:val="hybridMultilevel"/>
    <w:tmpl w:val="162267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EA6C1B"/>
    <w:multiLevelType w:val="hybridMultilevel"/>
    <w:tmpl w:val="CB5645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4504DA"/>
    <w:multiLevelType w:val="hybridMultilevel"/>
    <w:tmpl w:val="B9B605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9003FD"/>
    <w:multiLevelType w:val="multilevel"/>
    <w:tmpl w:val="EAC4213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00E0C57"/>
    <w:multiLevelType w:val="multilevel"/>
    <w:tmpl w:val="EAC4213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78783679">
    <w:abstractNumId w:val="6"/>
  </w:num>
  <w:num w:numId="2" w16cid:durableId="2011633803">
    <w:abstractNumId w:val="10"/>
  </w:num>
  <w:num w:numId="3" w16cid:durableId="121192578">
    <w:abstractNumId w:val="11"/>
  </w:num>
  <w:num w:numId="4" w16cid:durableId="416168857">
    <w:abstractNumId w:val="3"/>
  </w:num>
  <w:num w:numId="5" w16cid:durableId="178667121">
    <w:abstractNumId w:val="9"/>
  </w:num>
  <w:num w:numId="6" w16cid:durableId="1742874221">
    <w:abstractNumId w:val="0"/>
  </w:num>
  <w:num w:numId="7" w16cid:durableId="747843769">
    <w:abstractNumId w:val="5"/>
  </w:num>
  <w:num w:numId="8" w16cid:durableId="1150440399">
    <w:abstractNumId w:val="8"/>
  </w:num>
  <w:num w:numId="9" w16cid:durableId="1272856896">
    <w:abstractNumId w:val="1"/>
  </w:num>
  <w:num w:numId="10" w16cid:durableId="1072502263">
    <w:abstractNumId w:val="7"/>
  </w:num>
  <w:num w:numId="11" w16cid:durableId="1007513784">
    <w:abstractNumId w:val="4"/>
  </w:num>
  <w:num w:numId="12" w16cid:durableId="2718603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9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E96"/>
    <w:rsid w:val="00015C7A"/>
    <w:rsid w:val="000359CF"/>
    <w:rsid w:val="000429E8"/>
    <w:rsid w:val="00043AD5"/>
    <w:rsid w:val="00096506"/>
    <w:rsid w:val="000A391A"/>
    <w:rsid w:val="000A4262"/>
    <w:rsid w:val="000A5EA2"/>
    <w:rsid w:val="000D0BAC"/>
    <w:rsid w:val="000E0532"/>
    <w:rsid w:val="0017470A"/>
    <w:rsid w:val="00216876"/>
    <w:rsid w:val="00257458"/>
    <w:rsid w:val="00282FFF"/>
    <w:rsid w:val="002920FA"/>
    <w:rsid w:val="002A12D2"/>
    <w:rsid w:val="002C16E6"/>
    <w:rsid w:val="002D0BA0"/>
    <w:rsid w:val="002F1EE5"/>
    <w:rsid w:val="00327197"/>
    <w:rsid w:val="003504AC"/>
    <w:rsid w:val="003671C5"/>
    <w:rsid w:val="003F41D5"/>
    <w:rsid w:val="00441124"/>
    <w:rsid w:val="00470EA4"/>
    <w:rsid w:val="00477EE5"/>
    <w:rsid w:val="004B79F8"/>
    <w:rsid w:val="00523E2E"/>
    <w:rsid w:val="005302BA"/>
    <w:rsid w:val="00560C5C"/>
    <w:rsid w:val="00590835"/>
    <w:rsid w:val="005933EA"/>
    <w:rsid w:val="005C5CAC"/>
    <w:rsid w:val="005E18CC"/>
    <w:rsid w:val="00652AF1"/>
    <w:rsid w:val="0069694E"/>
    <w:rsid w:val="006B29A0"/>
    <w:rsid w:val="00760A74"/>
    <w:rsid w:val="00762FC2"/>
    <w:rsid w:val="007818D2"/>
    <w:rsid w:val="007C68B7"/>
    <w:rsid w:val="007D286A"/>
    <w:rsid w:val="00801485"/>
    <w:rsid w:val="008312DB"/>
    <w:rsid w:val="00872B91"/>
    <w:rsid w:val="008C57C3"/>
    <w:rsid w:val="008E5907"/>
    <w:rsid w:val="00905239"/>
    <w:rsid w:val="00915042"/>
    <w:rsid w:val="00955A24"/>
    <w:rsid w:val="00963D91"/>
    <w:rsid w:val="0097186B"/>
    <w:rsid w:val="009C4E3C"/>
    <w:rsid w:val="00A069A9"/>
    <w:rsid w:val="00A90597"/>
    <w:rsid w:val="00AF5421"/>
    <w:rsid w:val="00AF689F"/>
    <w:rsid w:val="00B44F46"/>
    <w:rsid w:val="00B84052"/>
    <w:rsid w:val="00BC00D3"/>
    <w:rsid w:val="00C0063E"/>
    <w:rsid w:val="00C202A5"/>
    <w:rsid w:val="00C24920"/>
    <w:rsid w:val="00C55204"/>
    <w:rsid w:val="00C94C8B"/>
    <w:rsid w:val="00D21643"/>
    <w:rsid w:val="00D361E9"/>
    <w:rsid w:val="00D36F89"/>
    <w:rsid w:val="00D4477D"/>
    <w:rsid w:val="00D76F32"/>
    <w:rsid w:val="00D82DDF"/>
    <w:rsid w:val="00D920AB"/>
    <w:rsid w:val="00DB0E05"/>
    <w:rsid w:val="00DC7EB0"/>
    <w:rsid w:val="00DD131B"/>
    <w:rsid w:val="00DF39A3"/>
    <w:rsid w:val="00E724A0"/>
    <w:rsid w:val="00E93DEA"/>
    <w:rsid w:val="00EA0337"/>
    <w:rsid w:val="00EB3841"/>
    <w:rsid w:val="00F50B2A"/>
    <w:rsid w:val="00F5194B"/>
    <w:rsid w:val="00F57595"/>
    <w:rsid w:val="00F64E96"/>
    <w:rsid w:val="00F97A4C"/>
    <w:rsid w:val="00FD0E81"/>
    <w:rsid w:val="00FD5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3EE2A"/>
  <w15:chartTrackingRefBased/>
  <w15:docId w15:val="{50A44961-2CF4-4D1C-A7D1-21D85D208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4052"/>
    <w:pPr>
      <w:spacing w:after="0"/>
      <w:jc w:val="both"/>
    </w:pPr>
    <w:rPr>
      <w:rFonts w:cs="Open Sans"/>
      <w:color w:val="767171" w:themeColor="background2" w:themeShade="80"/>
      <w:position w:val="8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1485"/>
    <w:pPr>
      <w:jc w:val="right"/>
      <w:outlineLvl w:val="0"/>
    </w:pPr>
    <w:rPr>
      <w:b/>
      <w:caps/>
      <w:color w:val="7F7F7F" w:themeColor="text1" w:themeTint="80"/>
      <w:spacing w:val="20"/>
      <w:kern w:val="48"/>
      <w:position w:val="9"/>
      <w:sz w:val="26"/>
      <w:szCs w:val="26"/>
    </w:rPr>
  </w:style>
  <w:style w:type="paragraph" w:styleId="Heading2">
    <w:name w:val="heading 2"/>
    <w:basedOn w:val="Normal"/>
    <w:next w:val="Normal"/>
    <w:link w:val="Heading2Char"/>
    <w:uiPriority w:val="9"/>
    <w:qFormat/>
    <w:rsid w:val="00B84052"/>
    <w:pPr>
      <w:outlineLvl w:val="1"/>
    </w:pPr>
    <w:rPr>
      <w:b/>
      <w:bCs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B84052"/>
    <w:pPr>
      <w:spacing w:after="160"/>
      <w:outlineLvl w:val="2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semiHidden/>
    <w:qFormat/>
    <w:rsid w:val="00470EA4"/>
    <w:pPr>
      <w:spacing w:line="240" w:lineRule="auto"/>
      <w:ind w:left="720"/>
      <w:contextualSpacing/>
      <w:jc w:val="center"/>
    </w:pPr>
  </w:style>
  <w:style w:type="paragraph" w:styleId="Title">
    <w:name w:val="Title"/>
    <w:basedOn w:val="Normal"/>
    <w:next w:val="Normal"/>
    <w:link w:val="TitleChar"/>
    <w:uiPriority w:val="10"/>
    <w:qFormat/>
    <w:rsid w:val="00096506"/>
    <w:pPr>
      <w:spacing w:after="160"/>
      <w:jc w:val="center"/>
    </w:pPr>
    <w:rPr>
      <w:rFonts w:asciiTheme="majorHAnsi" w:hAnsiTheme="majorHAnsi" w:cstheme="minorBidi"/>
      <w:caps/>
      <w:color w:val="E3DBC7" w:themeColor="accent3" w:themeTint="66"/>
      <w:spacing w:val="80"/>
      <w:position w:val="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6506"/>
    <w:rPr>
      <w:rFonts w:asciiTheme="majorHAnsi" w:hAnsiTheme="majorHAnsi"/>
      <w:caps/>
      <w:color w:val="E3DBC7" w:themeColor="accent3" w:themeTint="66"/>
      <w:spacing w:val="80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1485"/>
    <w:pPr>
      <w:spacing w:after="160"/>
      <w:jc w:val="center"/>
    </w:pPr>
    <w:rPr>
      <w:b/>
      <w:caps/>
      <w:color w:val="E3DBC7" w:themeColor="accent3" w:themeTint="66"/>
      <w:spacing w:val="80"/>
      <w:position w:val="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01485"/>
    <w:rPr>
      <w:rFonts w:cs="Open Sans"/>
      <w:b/>
      <w:caps/>
      <w:color w:val="E3DBC7" w:themeColor="accent3" w:themeTint="66"/>
      <w:spacing w:val="8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01485"/>
    <w:rPr>
      <w:rFonts w:cs="Open Sans"/>
      <w:b/>
      <w:caps/>
      <w:color w:val="7F7F7F" w:themeColor="text1" w:themeTint="80"/>
      <w:spacing w:val="20"/>
      <w:kern w:val="48"/>
      <w:position w:val="9"/>
      <w:sz w:val="26"/>
      <w:szCs w:val="26"/>
      <w:lang w:val="en-US"/>
    </w:rPr>
  </w:style>
  <w:style w:type="paragraph" w:customStyle="1" w:styleId="Contactinfo">
    <w:name w:val="Contact info"/>
    <w:basedOn w:val="Normal"/>
    <w:qFormat/>
    <w:rsid w:val="00801485"/>
    <w:pPr>
      <w:spacing w:line="360" w:lineRule="auto"/>
      <w:jc w:val="right"/>
    </w:pPr>
    <w:rPr>
      <w:position w:val="0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B84052"/>
    <w:rPr>
      <w:rFonts w:cs="Open Sans"/>
      <w:b/>
      <w:bCs/>
      <w:color w:val="767171" w:themeColor="background2" w:themeShade="80"/>
      <w:position w:val="8"/>
      <w:sz w:val="24"/>
      <w:szCs w:val="28"/>
      <w:lang w:val="en-US"/>
    </w:rPr>
  </w:style>
  <w:style w:type="paragraph" w:customStyle="1" w:styleId="Heading1Left">
    <w:name w:val="Heading 1 Left"/>
    <w:basedOn w:val="Heading1"/>
    <w:qFormat/>
    <w:rsid w:val="00096506"/>
    <w:pPr>
      <w:jc w:val="left"/>
    </w:pPr>
  </w:style>
  <w:style w:type="character" w:customStyle="1" w:styleId="Heading3Char">
    <w:name w:val="Heading 3 Char"/>
    <w:basedOn w:val="DefaultParagraphFont"/>
    <w:link w:val="Heading3"/>
    <w:uiPriority w:val="9"/>
    <w:rsid w:val="00B84052"/>
    <w:rPr>
      <w:rFonts w:cs="Open Sans"/>
      <w:color w:val="767171" w:themeColor="background2" w:themeShade="80"/>
      <w:position w:val="8"/>
      <w:szCs w:val="24"/>
      <w:lang w:val="en-US"/>
    </w:rPr>
  </w:style>
  <w:style w:type="paragraph" w:styleId="ListBullet">
    <w:name w:val="List Bullet"/>
    <w:basedOn w:val="Normal"/>
    <w:uiPriority w:val="99"/>
    <w:rsid w:val="00B84052"/>
    <w:pPr>
      <w:numPr>
        <w:numId w:val="6"/>
      </w:numPr>
      <w:ind w:left="720"/>
      <w:contextualSpacing/>
    </w:pPr>
  </w:style>
  <w:style w:type="paragraph" w:customStyle="1" w:styleId="Normalright">
    <w:name w:val="Normal right"/>
    <w:basedOn w:val="Normal"/>
    <w:qFormat/>
    <w:rsid w:val="00B84052"/>
    <w:pPr>
      <w:jc w:val="right"/>
    </w:pPr>
  </w:style>
  <w:style w:type="paragraph" w:customStyle="1" w:styleId="Smallspace">
    <w:name w:val="Small space"/>
    <w:basedOn w:val="Normal"/>
    <w:qFormat/>
    <w:rsid w:val="00B84052"/>
    <w:pPr>
      <w:jc w:val="right"/>
    </w:pPr>
    <w:rPr>
      <w:sz w:val="6"/>
    </w:rPr>
  </w:style>
  <w:style w:type="character" w:styleId="Emphasis">
    <w:name w:val="Emphasis"/>
    <w:basedOn w:val="DefaultParagraphFont"/>
    <w:uiPriority w:val="20"/>
    <w:qFormat/>
    <w:rsid w:val="00B84052"/>
    <w:rPr>
      <w:b/>
      <w:i w:val="0"/>
      <w:iCs/>
    </w:rPr>
  </w:style>
  <w:style w:type="character" w:styleId="Hyperlink">
    <w:name w:val="Hyperlink"/>
    <w:basedOn w:val="DefaultParagraphFont"/>
    <w:uiPriority w:val="99"/>
    <w:unhideWhenUsed/>
    <w:rsid w:val="004411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112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A12D2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027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2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6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1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2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vid.mugo@embuni.ac.ke" TargetMode="External"/><Relationship Id="rId13" Type="http://schemas.openxmlformats.org/officeDocument/2006/relationships/image" Target="media/image4.sv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sv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5" Type="http://schemas.openxmlformats.org/officeDocument/2006/relationships/styles" Target="styles.xml"/><Relationship Id="rId15" Type="http://schemas.openxmlformats.org/officeDocument/2006/relationships/image" Target="media/image6.sv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hyperlink" Target="mailto:david.mugo@embuni.ac.ke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iwot\AppData\Roaming\Microsoft\Templates\Simple%20professional%20resume.dotx" TargetMode="External"/></Relationships>
</file>

<file path=word/theme/theme1.xml><?xml version="1.0" encoding="utf-8"?>
<a:theme xmlns:a="http://schemas.openxmlformats.org/drawingml/2006/main" name="Office Theme">
  <a:themeElements>
    <a:clrScheme name="Custom 292">
      <a:dk1>
        <a:sysClr val="windowText" lastClr="000000"/>
      </a:dk1>
      <a:lt1>
        <a:sysClr val="window" lastClr="FFFFFF"/>
      </a:lt1>
      <a:dk2>
        <a:srgbClr val="C00000"/>
      </a:dk2>
      <a:lt2>
        <a:srgbClr val="E7E6E6"/>
      </a:lt2>
      <a:accent1>
        <a:srgbClr val="CCCCDA"/>
      </a:accent1>
      <a:accent2>
        <a:srgbClr val="C4B1CF"/>
      </a:accent2>
      <a:accent3>
        <a:srgbClr val="B9A773"/>
      </a:accent3>
      <a:accent4>
        <a:srgbClr val="B48A9E"/>
      </a:accent4>
      <a:accent5>
        <a:srgbClr val="11374F"/>
      </a:accent5>
      <a:accent6>
        <a:srgbClr val="7D8C68"/>
      </a:accent6>
      <a:hlink>
        <a:srgbClr val="0563C1"/>
      </a:hlink>
      <a:folHlink>
        <a:srgbClr val="C00000"/>
      </a:folHlink>
    </a:clrScheme>
    <a:fontScheme name="Custom 9">
      <a:majorFont>
        <a:latin typeface="Roboto Slab"/>
        <a:ea typeface=""/>
        <a:cs typeface=""/>
      </a:majorFont>
      <a:minorFont>
        <a:latin typeface="Open San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30" ma:contentTypeDescription="Create a new document." ma:contentTypeScope="" ma:versionID="cec0622158e8f13124e9e8fd4de31bd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52f30ab005d15df08657af532e6e3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hidden="true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hidden="tru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hidden="true" ma:internalName="Background" ma:readOnly="false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BillingMetadata" ma:index="33" nillable="true" ma:displayName="MediaServiceBillingMetadata" ma:hidden="true" ma:internalName="MediaServiceBillingMetadata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TaxCatchAll xmlns="230e9df3-be65-4c73-a93b-d1236ebd677e" xsi:nil="true"/>
    <ImageTagsTaxHTField xmlns="71af3243-3dd4-4a8d-8c0d-dd76da1f02a5">
      <Terms xmlns="http://schemas.microsoft.com/office/infopath/2007/PartnerControls"/>
    </ImageTagsTaxHTField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MediaServiceKeyPoints xmlns="71af3243-3dd4-4a8d-8c0d-dd76da1f02a5" xsi:nil="true"/>
    <SharedWithUsers xmlns="16c05727-aa75-4e4a-9b5f-8a80a1165891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9098B2E7-CE2F-4340-8334-FDE2026ED4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068642D-1FAD-4DF0-8BF1-1BD7A817FBB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FD194E5-51C0-4C07-BA30-915C753353B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230e9df3-be65-4c73-a93b-d1236ebd677e"/>
    <ds:schemaRef ds:uri="71af3243-3dd4-4a8d-8c0d-dd76da1f02a5"/>
    <ds:schemaRef ds:uri="16c05727-aa75-4e4a-9b5f-8a80a1165891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Simple professional resume</Template>
  <TotalTime>162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Biwott</dc:creator>
  <cp:keywords/>
  <dc:description/>
  <cp:lastModifiedBy>Sharon Biwott</cp:lastModifiedBy>
  <cp:revision>5</cp:revision>
  <dcterms:created xsi:type="dcterms:W3CDTF">2025-04-29T11:07:00Z</dcterms:created>
  <dcterms:modified xsi:type="dcterms:W3CDTF">2025-05-25T12:02:00Z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  <property fmtid="{D5CDD505-2E9C-101B-9397-08002B2CF9AE}" pid="4" name="Order">
    <vt:r8>5357400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TemplateUrl">
    <vt:lpwstr/>
  </property>
  <property fmtid="{D5CDD505-2E9C-101B-9397-08002B2CF9AE}" pid="8" name="ComplianceAssetId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</Properties>
</file>